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131E" w14:textId="6A787F00" w:rsidR="00E81978" w:rsidRDefault="00003CBF">
      <w:pPr>
        <w:pStyle w:val="Title"/>
      </w:pPr>
      <w:sdt>
        <w:sdtPr>
          <w:alias w:val="Title:"/>
          <w:tag w:val="Title:"/>
          <w:id w:val="726351117"/>
          <w:placeholder>
            <w:docPart w:val="E5E62BA178A146CDAF7843ED006D384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[Title Here, up to 12 Words, on One to Two Lines]</w:t>
          </w:r>
        </w:sdtContent>
      </w:sdt>
    </w:p>
    <w:p w14:paraId="2F97F26B" w14:textId="3D4836E8" w:rsidR="00CE6624" w:rsidRDefault="00CE6624" w:rsidP="00B823AA">
      <w:pPr>
        <w:pStyle w:val="Title2"/>
      </w:pPr>
      <w:r>
        <w:t>ALY 6015: INTERMEDIATE ANALYTICS</w:t>
      </w:r>
    </w:p>
    <w:p w14:paraId="2C8858EA" w14:textId="51F7EEFB" w:rsidR="00B823AA" w:rsidRDefault="00CE6624" w:rsidP="00B823AA">
      <w:pPr>
        <w:pStyle w:val="Title2"/>
      </w:pPr>
      <w:r>
        <w:t>Dr. STEWARD HUNG</w:t>
      </w:r>
    </w:p>
    <w:p w14:paraId="05C7DBE2" w14:textId="35DBAF96" w:rsidR="00E81978" w:rsidRDefault="00CE6624" w:rsidP="00B823AA">
      <w:pPr>
        <w:pStyle w:val="Title2"/>
      </w:pPr>
      <w:r>
        <w:t xml:space="preserve">MAY 2, 2020 </w:t>
      </w:r>
    </w:p>
    <w:p w14:paraId="5F4B1C88" w14:textId="1D86A86C" w:rsidR="00E81978" w:rsidRDefault="00E81978">
      <w:pPr>
        <w:pStyle w:val="Title"/>
      </w:pPr>
    </w:p>
    <w:p w14:paraId="5F92666B" w14:textId="437F1293" w:rsidR="00E81978" w:rsidRDefault="00E81978" w:rsidP="00B823AA">
      <w:pPr>
        <w:pStyle w:val="Title2"/>
      </w:pPr>
    </w:p>
    <w:sdt>
      <w:sdtPr>
        <w:alias w:val="Abstract:"/>
        <w:tag w:val="Abstract:"/>
        <w:id w:val="202146031"/>
        <w:placeholder>
          <w:docPart w:val="9E80DD74E00B481D921F9BE8040669A3"/>
        </w:placeholder>
        <w:temporary/>
        <w:showingPlcHdr/>
        <w15:appearance w15:val="hidden"/>
      </w:sdtPr>
      <w:sdtEndPr/>
      <w:sdtContent>
        <w:p w14:paraId="0E700EFC" w14:textId="77777777" w:rsidR="00E81978" w:rsidRDefault="005D3A03">
          <w:pPr>
            <w:pStyle w:val="SectionTitle"/>
          </w:pPr>
          <w:r>
            <w:t>Abstract</w:t>
          </w:r>
        </w:p>
      </w:sdtContent>
    </w:sdt>
    <w:p w14:paraId="7EC913E5" w14:textId="3F910E90" w:rsidR="00CF6899" w:rsidRDefault="00056C95">
      <w:pPr>
        <w:pStyle w:val="NoSpacing"/>
      </w:pPr>
      <w:r>
        <w:t>In this assignment I have used sample</w:t>
      </w:r>
      <w:r w:rsidR="002B0745">
        <w:t xml:space="preserve"> </w:t>
      </w:r>
      <w:r>
        <w:t>(), ctree() and predict () functions for building and visualization of a decision tree.</w:t>
      </w:r>
      <w:r w:rsidR="00F067CD">
        <w:t xml:space="preserve"> </w:t>
      </w:r>
      <w:r w:rsidR="00CF6899">
        <w:t xml:space="preserve">Findings on a k-means cluster and </w:t>
      </w:r>
      <w:r w:rsidR="002B0745">
        <w:t>density-based</w:t>
      </w:r>
      <w:r w:rsidR="00CF6899">
        <w:t xml:space="preserve"> cluster are explained in it</w:t>
      </w:r>
      <w:r w:rsidR="002B0745">
        <w:t>.</w:t>
      </w:r>
    </w:p>
    <w:p w14:paraId="7D580599" w14:textId="3101BA2F" w:rsidR="00E81978" w:rsidRDefault="005D3A03">
      <w:r>
        <w:rPr>
          <w:rStyle w:val="Emphasis"/>
        </w:rPr>
        <w:t>Keywords</w:t>
      </w:r>
      <w:r>
        <w:t xml:space="preserve">: </w:t>
      </w:r>
      <w:r w:rsidR="002B0745">
        <w:t>[data, mining, classification, clustering, iris, k-means, cluster]</w:t>
      </w:r>
    </w:p>
    <w:p w14:paraId="34DBB126" w14:textId="731D087C" w:rsidR="00E81978" w:rsidRDefault="00003CBF">
      <w:pPr>
        <w:pStyle w:val="SectionTitle"/>
      </w:pPr>
      <w:sdt>
        <w:sdtPr>
          <w:alias w:val="Section title:"/>
          <w:tag w:val="Section title:"/>
          <w:id w:val="984196707"/>
          <w:placeholder>
            <w:docPart w:val="E35021E322F14617A1DCDA559FD88276"/>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[Title Here, up to 12 Words, on One to Two Lines]</w:t>
          </w:r>
        </w:sdtContent>
      </w:sdt>
    </w:p>
    <w:p w14:paraId="6B27CE4D" w14:textId="14649D85" w:rsidR="00E81978" w:rsidRDefault="002B0745">
      <w:r>
        <w:t>Initially the required packages are installed using the install.packages () function and activated using library() function.</w:t>
      </w:r>
      <w:r w:rsidR="003D6552">
        <w:t xml:space="preserve"> I have performed the following on iris dataset (a) Decision tree model (b) Visualization of decision trees (c) Prediction and misclassification errors (d) K-means clustering (e) Density based clustering.</w:t>
      </w:r>
    </w:p>
    <w:p w14:paraId="38804DF1" w14:textId="546BFAD4" w:rsidR="003D6552" w:rsidRPr="003D6552" w:rsidRDefault="003D6552" w:rsidP="003D6552">
      <w:pPr>
        <w:rPr>
          <w:b/>
          <w:bCs/>
          <w:i/>
          <w:iCs/>
        </w:rPr>
      </w:pPr>
      <w:r>
        <w:rPr>
          <w:b/>
          <w:bCs/>
          <w:i/>
          <w:iCs/>
        </w:rPr>
        <w:t>Code:</w:t>
      </w:r>
      <w:r>
        <w:rPr>
          <w:b/>
          <w:bCs/>
          <w:i/>
          <w:iCs/>
        </w:rPr>
        <w:br/>
        <w:t xml:space="preserve">             </w:t>
      </w:r>
      <w:r w:rsidRPr="003D6552">
        <w:rPr>
          <w:b/>
          <w:bCs/>
          <w:i/>
          <w:iCs/>
        </w:rPr>
        <w:t>install.packages('factoextra')</w:t>
      </w:r>
    </w:p>
    <w:p w14:paraId="2D3AD62B" w14:textId="77777777" w:rsidR="003D6552" w:rsidRPr="003D6552" w:rsidRDefault="003D6552" w:rsidP="003D6552">
      <w:pPr>
        <w:rPr>
          <w:b/>
          <w:bCs/>
          <w:i/>
          <w:iCs/>
        </w:rPr>
      </w:pPr>
      <w:r w:rsidRPr="003D6552">
        <w:rPr>
          <w:b/>
          <w:bCs/>
          <w:i/>
          <w:iCs/>
        </w:rPr>
        <w:t>install.packages('NbClust')</w:t>
      </w:r>
    </w:p>
    <w:p w14:paraId="66EC59A8" w14:textId="2034271F" w:rsidR="003D6552" w:rsidRPr="003D6552" w:rsidRDefault="003D6552" w:rsidP="003D6552">
      <w:pPr>
        <w:ind w:firstLine="0"/>
        <w:rPr>
          <w:b/>
          <w:bCs/>
          <w:i/>
          <w:iCs/>
        </w:rPr>
      </w:pPr>
      <w:r>
        <w:rPr>
          <w:b/>
          <w:bCs/>
          <w:i/>
          <w:iCs/>
        </w:rPr>
        <w:t xml:space="preserve">            </w:t>
      </w:r>
      <w:r w:rsidRPr="003D6552">
        <w:rPr>
          <w:b/>
          <w:bCs/>
          <w:i/>
          <w:iCs/>
        </w:rPr>
        <w:t>library(factoextra)</w:t>
      </w:r>
    </w:p>
    <w:p w14:paraId="14386697" w14:textId="77777777" w:rsidR="003D6552" w:rsidRPr="003D6552" w:rsidRDefault="003D6552" w:rsidP="003D6552">
      <w:pPr>
        <w:rPr>
          <w:b/>
          <w:bCs/>
          <w:i/>
          <w:iCs/>
        </w:rPr>
      </w:pPr>
      <w:r w:rsidRPr="003D6552">
        <w:rPr>
          <w:b/>
          <w:bCs/>
          <w:i/>
          <w:iCs/>
        </w:rPr>
        <w:t>library(NbClust)</w:t>
      </w:r>
    </w:p>
    <w:p w14:paraId="72FBB3A2" w14:textId="52C45930" w:rsidR="003D6552" w:rsidRPr="003D6552" w:rsidRDefault="003D6552" w:rsidP="003D6552">
      <w:pPr>
        <w:rPr>
          <w:b/>
          <w:bCs/>
          <w:i/>
          <w:iCs/>
        </w:rPr>
      </w:pPr>
      <w:r w:rsidRPr="003D6552">
        <w:rPr>
          <w:b/>
          <w:bCs/>
          <w:i/>
          <w:iCs/>
        </w:rPr>
        <w:t>library(MASS)</w:t>
      </w:r>
    </w:p>
    <w:p w14:paraId="71225575" w14:textId="648CC0F2" w:rsidR="00E81978" w:rsidRDefault="003D6552" w:rsidP="00A52005">
      <w:pPr>
        <w:pStyle w:val="Heading1"/>
        <w:numPr>
          <w:ilvl w:val="0"/>
          <w:numId w:val="16"/>
        </w:numPr>
      </w:pPr>
      <w:r>
        <w:t xml:space="preserve">DECISION TREE MODEL </w:t>
      </w:r>
    </w:p>
    <w:p w14:paraId="14D4919C" w14:textId="2D5C59E8" w:rsidR="00B34BAF" w:rsidRDefault="003D6552" w:rsidP="00B34BAF">
      <w:r>
        <w:t>Iris dataset is already available in R so first step is to invoke the dataset.</w:t>
      </w:r>
      <w:r w:rsidR="00B34BAF">
        <w:t xml:space="preserve"> Let us check the structure of dataset to understand it.</w:t>
      </w:r>
    </w:p>
    <w:p w14:paraId="5BA001FC" w14:textId="2372AB11" w:rsidR="00B34BAF" w:rsidRPr="00B34BAF" w:rsidRDefault="00B34BAF" w:rsidP="00B34BAF">
      <w:pPr>
        <w:rPr>
          <w:b/>
          <w:bCs/>
          <w:i/>
          <w:iCs/>
        </w:rPr>
      </w:pPr>
      <w:r>
        <w:rPr>
          <w:b/>
          <w:bCs/>
          <w:i/>
          <w:iCs/>
        </w:rPr>
        <w:t>Code:</w:t>
      </w:r>
    </w:p>
    <w:p w14:paraId="7C2318E2" w14:textId="02CBB309" w:rsidR="00B34BAF" w:rsidRPr="00B34BAF" w:rsidRDefault="00B34BAF" w:rsidP="00B34BAF">
      <w:pPr>
        <w:rPr>
          <w:b/>
          <w:bCs/>
          <w:i/>
          <w:iCs/>
        </w:rPr>
      </w:pPr>
      <w:r w:rsidRPr="00B34BAF">
        <w:rPr>
          <w:b/>
          <w:bCs/>
          <w:i/>
          <w:iCs/>
        </w:rPr>
        <w:t>data('iris')</w:t>
      </w:r>
    </w:p>
    <w:p w14:paraId="51287B08" w14:textId="16016454" w:rsidR="00B34BAF" w:rsidRDefault="00B34BAF" w:rsidP="00B34BAF">
      <w:pPr>
        <w:ind w:firstLine="0"/>
        <w:rPr>
          <w:b/>
          <w:bCs/>
          <w:i/>
          <w:iCs/>
        </w:rPr>
      </w:pPr>
      <w:r>
        <w:rPr>
          <w:b/>
          <w:bCs/>
          <w:i/>
          <w:iCs/>
        </w:rPr>
        <w:t xml:space="preserve">                    </w:t>
      </w:r>
      <w:r w:rsidRPr="00B34BAF">
        <w:rPr>
          <w:b/>
          <w:bCs/>
          <w:i/>
          <w:iCs/>
        </w:rPr>
        <w:t>str(iris)</w:t>
      </w:r>
    </w:p>
    <w:p w14:paraId="4E72B4B2" w14:textId="2D0110B1" w:rsidR="00B34BAF" w:rsidRDefault="00B34BAF" w:rsidP="00B34BAF">
      <w:pPr>
        <w:ind w:firstLine="0"/>
      </w:pPr>
      <w:r>
        <w:t>Output:</w:t>
      </w:r>
    </w:p>
    <w:p w14:paraId="6FB9132F" w14:textId="77777777" w:rsidR="00B34BAF" w:rsidRPr="00B34BAF" w:rsidRDefault="00B34BAF" w:rsidP="00B34BA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34BAF">
        <w:rPr>
          <w:rFonts w:ascii="Lucida Console" w:eastAsia="Times New Roman" w:hAnsi="Lucida Console" w:cs="Courier New"/>
          <w:color w:val="FFFFFF"/>
          <w:kern w:val="0"/>
          <w:sz w:val="20"/>
          <w:szCs w:val="20"/>
          <w:bdr w:val="none" w:sz="0" w:space="0" w:color="auto" w:frame="1"/>
          <w:lang w:eastAsia="en-US"/>
        </w:rPr>
        <w:t>'data.frame':</w:t>
      </w:r>
      <w:r w:rsidRPr="00B34BAF">
        <w:rPr>
          <w:rFonts w:ascii="Lucida Console" w:eastAsia="Times New Roman" w:hAnsi="Lucida Console" w:cs="Courier New"/>
          <w:color w:val="FFFFFF"/>
          <w:kern w:val="0"/>
          <w:sz w:val="20"/>
          <w:szCs w:val="20"/>
          <w:bdr w:val="none" w:sz="0" w:space="0" w:color="auto" w:frame="1"/>
          <w:lang w:eastAsia="en-US"/>
        </w:rPr>
        <w:tab/>
        <w:t>150 obs. of  5 variables:</w:t>
      </w:r>
    </w:p>
    <w:p w14:paraId="2A21D761" w14:textId="77777777" w:rsidR="00B34BAF" w:rsidRPr="00B34BAF" w:rsidRDefault="00B34BAF" w:rsidP="00B34BA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34BAF">
        <w:rPr>
          <w:rFonts w:ascii="Lucida Console" w:eastAsia="Times New Roman" w:hAnsi="Lucida Console" w:cs="Courier New"/>
          <w:color w:val="FFFFFF"/>
          <w:kern w:val="0"/>
          <w:sz w:val="20"/>
          <w:szCs w:val="20"/>
          <w:bdr w:val="none" w:sz="0" w:space="0" w:color="auto" w:frame="1"/>
          <w:lang w:eastAsia="en-US"/>
        </w:rPr>
        <w:t xml:space="preserve"> $ Sepal.Length: num  5.1 4.9 4.7 4.6 5 5.4 4.6 5 4.4 4.9 ...</w:t>
      </w:r>
    </w:p>
    <w:p w14:paraId="6F506DE4" w14:textId="77777777" w:rsidR="00B34BAF" w:rsidRPr="00B34BAF" w:rsidRDefault="00B34BAF" w:rsidP="00B34BA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34BAF">
        <w:rPr>
          <w:rFonts w:ascii="Lucida Console" w:eastAsia="Times New Roman" w:hAnsi="Lucida Console" w:cs="Courier New"/>
          <w:color w:val="FFFFFF"/>
          <w:kern w:val="0"/>
          <w:sz w:val="20"/>
          <w:szCs w:val="20"/>
          <w:bdr w:val="none" w:sz="0" w:space="0" w:color="auto" w:frame="1"/>
          <w:lang w:eastAsia="en-US"/>
        </w:rPr>
        <w:t xml:space="preserve"> $ Sepal.Width : num  3.5 3 3.2 3.1 3.6 3.9 3.4 3.4 2.9 3.1 ...</w:t>
      </w:r>
    </w:p>
    <w:p w14:paraId="7B94B2DE" w14:textId="77777777" w:rsidR="00B34BAF" w:rsidRPr="00B34BAF" w:rsidRDefault="00B34BAF" w:rsidP="00B34BA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34BAF">
        <w:rPr>
          <w:rFonts w:ascii="Lucida Console" w:eastAsia="Times New Roman" w:hAnsi="Lucida Console" w:cs="Courier New"/>
          <w:color w:val="FFFFFF"/>
          <w:kern w:val="0"/>
          <w:sz w:val="20"/>
          <w:szCs w:val="20"/>
          <w:bdr w:val="none" w:sz="0" w:space="0" w:color="auto" w:frame="1"/>
          <w:lang w:eastAsia="en-US"/>
        </w:rPr>
        <w:t xml:space="preserve"> $ Petal.Length: num  1.4 1.4 1.3 1.5 1.4 1.7 1.4 1.5 1.4 1.5 ...</w:t>
      </w:r>
    </w:p>
    <w:p w14:paraId="129EF659" w14:textId="77777777" w:rsidR="00B34BAF" w:rsidRPr="00B34BAF" w:rsidRDefault="00B34BAF" w:rsidP="00B34BA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34BAF">
        <w:rPr>
          <w:rFonts w:ascii="Lucida Console" w:eastAsia="Times New Roman" w:hAnsi="Lucida Console" w:cs="Courier New"/>
          <w:color w:val="FFFFFF"/>
          <w:kern w:val="0"/>
          <w:sz w:val="20"/>
          <w:szCs w:val="20"/>
          <w:bdr w:val="none" w:sz="0" w:space="0" w:color="auto" w:frame="1"/>
          <w:lang w:eastAsia="en-US"/>
        </w:rPr>
        <w:t xml:space="preserve"> $ Petal.Width : num  0.2 0.2 0.2 0.2 0.2 0.4 0.3 0.2 0.2 0.1 ...</w:t>
      </w:r>
    </w:p>
    <w:p w14:paraId="775D6602" w14:textId="77777777" w:rsidR="00B34BAF" w:rsidRPr="00B34BAF" w:rsidRDefault="00B34BAF" w:rsidP="00B34BA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B34BAF">
        <w:rPr>
          <w:rFonts w:ascii="Lucida Console" w:eastAsia="Times New Roman" w:hAnsi="Lucida Console" w:cs="Courier New"/>
          <w:color w:val="FFFFFF"/>
          <w:kern w:val="0"/>
          <w:sz w:val="20"/>
          <w:szCs w:val="20"/>
          <w:bdr w:val="none" w:sz="0" w:space="0" w:color="auto" w:frame="1"/>
          <w:lang w:eastAsia="en-US"/>
        </w:rPr>
        <w:t xml:space="preserve"> $ Species     : Factor w/ 3 levels "setosa","versicolor",..: 1 1 1 1 1 1 1 1 1 1 ...</w:t>
      </w:r>
    </w:p>
    <w:p w14:paraId="1CEA2281" w14:textId="05A098FB" w:rsidR="00B34BAF" w:rsidRDefault="00B34BAF" w:rsidP="00B34BAF">
      <w:pPr>
        <w:ind w:firstLine="0"/>
      </w:pPr>
    </w:p>
    <w:p w14:paraId="7D19910C" w14:textId="75D4ADA6" w:rsidR="00B34BAF" w:rsidRDefault="00B34BAF" w:rsidP="00B34BAF">
      <w:pPr>
        <w:ind w:firstLine="0"/>
      </w:pPr>
      <w:r>
        <w:t xml:space="preserve">So, iris dataset has 150 variables and 5 variables </w:t>
      </w:r>
      <w:r w:rsidR="000A028A">
        <w:t>in which first 4 variables i.e. Sepal. Length,</w:t>
      </w:r>
    </w:p>
    <w:p w14:paraId="5848D794" w14:textId="010B791F" w:rsidR="000A028A" w:rsidRDefault="000A028A" w:rsidP="00B34BAF">
      <w:pPr>
        <w:ind w:firstLine="0"/>
      </w:pPr>
      <w:r>
        <w:lastRenderedPageBreak/>
        <w:t>Sepal. Width, Petal. Width and Petal. Length are numeric variables and the last variable (Species) is a categorical variable with 3 levels.</w:t>
      </w:r>
      <w:r w:rsidR="00EA2D96">
        <w:t xml:space="preserve"> Next step is to check the summary of iris dataset.</w:t>
      </w:r>
    </w:p>
    <w:p w14:paraId="3032583B" w14:textId="12182786" w:rsidR="00EA2D96" w:rsidRDefault="00EA2D96" w:rsidP="00B34BAF">
      <w:pPr>
        <w:ind w:firstLine="0"/>
      </w:pPr>
      <w:r>
        <w:rPr>
          <w:b/>
          <w:bCs/>
          <w:i/>
          <w:iCs/>
        </w:rPr>
        <w:t>Code: summary(iris)</w:t>
      </w:r>
    </w:p>
    <w:p w14:paraId="43B1049D" w14:textId="6BBF1D49" w:rsidR="00EA2D96" w:rsidRDefault="00EA2D96" w:rsidP="00B34BAF">
      <w:pPr>
        <w:ind w:firstLine="0"/>
      </w:pPr>
      <w:r>
        <w:t>Output:</w:t>
      </w:r>
    </w:p>
    <w:p w14:paraId="4FC0A964" w14:textId="77777777"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Sepal.Length    Sepal.Width     Petal.Length    Petal.Width   </w:t>
      </w:r>
    </w:p>
    <w:p w14:paraId="2D2F3181" w14:textId="77777777"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 Min.   :4.300   Min.   :2.000   Min.   :1.000   Min.   :0.100  </w:t>
      </w:r>
    </w:p>
    <w:p w14:paraId="068AE2FB" w14:textId="77777777"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 1st Qu.:5.100   1st Qu.:2.800   1st Qu.:1.600   1st Qu.:0.300  </w:t>
      </w:r>
    </w:p>
    <w:p w14:paraId="193264BE" w14:textId="77777777"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 Median :5.800   Median :3.000   Median :4.350   Median :1.300  </w:t>
      </w:r>
    </w:p>
    <w:p w14:paraId="3D4F9149" w14:textId="77777777"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 Mean   :5.843   Mean   :3.057   Mean   :3.758   Mean   :1.199  </w:t>
      </w:r>
    </w:p>
    <w:p w14:paraId="30856334" w14:textId="77777777"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 3rd Qu.:6.400   3rd Qu.:3.300   3rd Qu.:5.100   3rd Qu.:1.800  </w:t>
      </w:r>
    </w:p>
    <w:p w14:paraId="083B98E3" w14:textId="77777777"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 Max.   :7.900   Max.   :4.400   Max.   :6.900   Max.   :2.500  </w:t>
      </w:r>
    </w:p>
    <w:p w14:paraId="708C10C4" w14:textId="77777777" w:rsid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      </w:t>
      </w:r>
    </w:p>
    <w:p w14:paraId="7164EB84" w14:textId="276F368A"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 Species  </w:t>
      </w:r>
    </w:p>
    <w:p w14:paraId="47AC29DA" w14:textId="77777777"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 setosa    :50  </w:t>
      </w:r>
    </w:p>
    <w:p w14:paraId="32CE76A0" w14:textId="77777777"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 versicolor:50  </w:t>
      </w:r>
    </w:p>
    <w:p w14:paraId="35A99737" w14:textId="486C17BA"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2D96">
        <w:rPr>
          <w:rFonts w:ascii="Lucida Console" w:eastAsia="Times New Roman" w:hAnsi="Lucida Console" w:cs="Courier New"/>
          <w:color w:val="FFFFFF"/>
          <w:kern w:val="0"/>
          <w:sz w:val="20"/>
          <w:szCs w:val="20"/>
          <w:bdr w:val="none" w:sz="0" w:space="0" w:color="auto" w:frame="1"/>
          <w:lang w:eastAsia="en-US"/>
        </w:rPr>
        <w:t xml:space="preserve">virginica :50  </w:t>
      </w:r>
    </w:p>
    <w:p w14:paraId="461AF092" w14:textId="77777777" w:rsidR="00EA2D96" w:rsidRPr="00EA2D96" w:rsidRDefault="00EA2D96" w:rsidP="00EA2D9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32"/>
          <w:szCs w:val="32"/>
          <w:lang w:eastAsia="en-US"/>
        </w:rPr>
      </w:pPr>
      <w:r w:rsidRPr="00EA2D96">
        <w:rPr>
          <w:rFonts w:ascii="Lucida Console" w:eastAsia="Times New Roman" w:hAnsi="Lucida Console" w:cs="Courier New"/>
          <w:color w:val="FFFFFF"/>
          <w:kern w:val="0"/>
          <w:sz w:val="32"/>
          <w:szCs w:val="32"/>
          <w:bdr w:val="none" w:sz="0" w:space="0" w:color="auto" w:frame="1"/>
          <w:lang w:eastAsia="en-US"/>
        </w:rPr>
        <w:t xml:space="preserve">                </w:t>
      </w:r>
    </w:p>
    <w:p w14:paraId="1DD36A4A" w14:textId="75D72364" w:rsidR="00EA2D96" w:rsidRDefault="00EA2D96" w:rsidP="00B34BAF">
      <w:pPr>
        <w:ind w:firstLine="0"/>
      </w:pPr>
    </w:p>
    <w:p w14:paraId="5975B7F3" w14:textId="694AE9E9" w:rsidR="00EA2D96" w:rsidRDefault="00EA2D96" w:rsidP="00B34BAF">
      <w:pPr>
        <w:ind w:firstLine="0"/>
      </w:pPr>
      <w:r>
        <w:t>So, summary (iris) command minimum, Quartile 1, Median, Mean, Quartile 3 and maximum value for all the numerical variables and it calculates the number of observations for categorical or factor variables. Here we have 3 categorical variables i.e. setosa, verscicolor, virginica</w:t>
      </w:r>
      <w:r w:rsidR="007A5D43">
        <w:t>. 150 observations are equally divided into these 3 categorical variables. Each variables has 50 observations.</w:t>
      </w:r>
    </w:p>
    <w:p w14:paraId="7417FDE4" w14:textId="77777777" w:rsidR="007A5D43" w:rsidRDefault="007A5D43" w:rsidP="00B34BAF">
      <w:pPr>
        <w:ind w:firstLine="0"/>
        <w:rPr>
          <w:b/>
          <w:bCs/>
        </w:rPr>
      </w:pPr>
      <w:r>
        <w:rPr>
          <w:b/>
          <w:bCs/>
        </w:rPr>
        <w:t>Data Partition:</w:t>
      </w:r>
    </w:p>
    <w:p w14:paraId="5FD9AC72" w14:textId="77777777" w:rsidR="007A5D43" w:rsidRDefault="007A5D43" w:rsidP="00B34BAF">
      <w:pPr>
        <w:ind w:firstLine="0"/>
        <w:rPr>
          <w:b/>
          <w:bCs/>
          <w:i/>
          <w:iCs/>
        </w:rPr>
      </w:pPr>
      <w:r>
        <w:rPr>
          <w:b/>
          <w:bCs/>
          <w:i/>
          <w:iCs/>
        </w:rPr>
        <w:t>Code:</w:t>
      </w:r>
    </w:p>
    <w:p w14:paraId="1A6F331D" w14:textId="77777777" w:rsidR="007A5D43" w:rsidRPr="007A5D43" w:rsidRDefault="007A5D43" w:rsidP="007A5D43">
      <w:pPr>
        <w:ind w:firstLine="0"/>
        <w:rPr>
          <w:b/>
          <w:bCs/>
          <w:i/>
          <w:iCs/>
        </w:rPr>
      </w:pPr>
      <w:r w:rsidRPr="007A5D43">
        <w:rPr>
          <w:b/>
          <w:bCs/>
          <w:i/>
          <w:iCs/>
        </w:rPr>
        <w:t>set.seed(555)</w:t>
      </w:r>
    </w:p>
    <w:p w14:paraId="37089D0D" w14:textId="77777777" w:rsidR="007A5D43" w:rsidRPr="007A5D43" w:rsidRDefault="007A5D43" w:rsidP="007A5D43">
      <w:pPr>
        <w:ind w:firstLine="0"/>
        <w:rPr>
          <w:b/>
          <w:bCs/>
          <w:i/>
          <w:iCs/>
        </w:rPr>
      </w:pPr>
      <w:r w:rsidRPr="007A5D43">
        <w:rPr>
          <w:b/>
          <w:bCs/>
          <w:i/>
          <w:iCs/>
        </w:rPr>
        <w:t>ind &lt;- sample(2,</w:t>
      </w:r>
    </w:p>
    <w:p w14:paraId="607DDA6E" w14:textId="77777777" w:rsidR="007A5D43" w:rsidRPr="007A5D43" w:rsidRDefault="007A5D43" w:rsidP="007A5D43">
      <w:pPr>
        <w:ind w:firstLine="0"/>
        <w:rPr>
          <w:b/>
          <w:bCs/>
          <w:i/>
          <w:iCs/>
        </w:rPr>
      </w:pPr>
      <w:r w:rsidRPr="007A5D43">
        <w:rPr>
          <w:b/>
          <w:bCs/>
          <w:i/>
          <w:iCs/>
        </w:rPr>
        <w:t xml:space="preserve">              nrow(iris),</w:t>
      </w:r>
    </w:p>
    <w:p w14:paraId="57319E94" w14:textId="77777777" w:rsidR="007A5D43" w:rsidRPr="007A5D43" w:rsidRDefault="007A5D43" w:rsidP="007A5D43">
      <w:pPr>
        <w:ind w:firstLine="0"/>
        <w:rPr>
          <w:b/>
          <w:bCs/>
          <w:i/>
          <w:iCs/>
        </w:rPr>
      </w:pPr>
      <w:r w:rsidRPr="007A5D43">
        <w:rPr>
          <w:b/>
          <w:bCs/>
          <w:i/>
          <w:iCs/>
        </w:rPr>
        <w:t xml:space="preserve">              replace = TRUE,</w:t>
      </w:r>
    </w:p>
    <w:p w14:paraId="76F5558F" w14:textId="77777777" w:rsidR="00290360" w:rsidRDefault="007A5D43" w:rsidP="007A5D43">
      <w:pPr>
        <w:ind w:firstLine="0"/>
        <w:rPr>
          <w:b/>
          <w:bCs/>
          <w:i/>
          <w:iCs/>
        </w:rPr>
      </w:pPr>
      <w:r w:rsidRPr="007A5D43">
        <w:rPr>
          <w:b/>
          <w:bCs/>
          <w:i/>
          <w:iCs/>
        </w:rPr>
        <w:t xml:space="preserve">              prob = c(0.8,0.2))</w:t>
      </w:r>
    </w:p>
    <w:p w14:paraId="05C7ABA5" w14:textId="77777777" w:rsidR="00290360" w:rsidRDefault="00290360" w:rsidP="007A5D43">
      <w:pPr>
        <w:ind w:firstLine="0"/>
      </w:pPr>
    </w:p>
    <w:p w14:paraId="280885AC" w14:textId="6931DC07" w:rsidR="00A52005" w:rsidRDefault="00290360" w:rsidP="007A5D43">
      <w:pPr>
        <w:ind w:firstLine="0"/>
      </w:pPr>
      <w:r>
        <w:lastRenderedPageBreak/>
        <w:t>set.seed () is used to get the same samples in training and testing dataset.</w:t>
      </w:r>
      <w:r w:rsidR="00A52005">
        <w:t xml:space="preserve"> The independent sample is stored in ind. Size of sample is 2 and this sampling is with replacement. Then the probability is specified, and we have chosen 80% for training data and 20% for testing data.</w:t>
      </w:r>
    </w:p>
    <w:p w14:paraId="38D2D4A1" w14:textId="54B1B873" w:rsidR="00A52005" w:rsidRDefault="00A52005" w:rsidP="007A5D43">
      <w:pPr>
        <w:ind w:firstLine="0"/>
        <w:rPr>
          <w:b/>
          <w:bCs/>
          <w:i/>
          <w:iCs/>
        </w:rPr>
      </w:pPr>
      <w:r>
        <w:rPr>
          <w:b/>
          <w:bCs/>
          <w:i/>
          <w:iCs/>
        </w:rPr>
        <w:t>Code:</w:t>
      </w:r>
    </w:p>
    <w:p w14:paraId="6D1E20C0" w14:textId="4326CE3F" w:rsidR="00A52005" w:rsidRPr="00A52005" w:rsidRDefault="00A52005" w:rsidP="00A52005">
      <w:pPr>
        <w:ind w:firstLine="0"/>
        <w:rPr>
          <w:b/>
          <w:bCs/>
          <w:i/>
          <w:iCs/>
        </w:rPr>
      </w:pPr>
      <w:r w:rsidRPr="00A52005">
        <w:rPr>
          <w:b/>
          <w:bCs/>
          <w:i/>
          <w:iCs/>
        </w:rPr>
        <w:t>training_data &lt;- iris</w:t>
      </w:r>
      <w:r>
        <w:rPr>
          <w:b/>
          <w:bCs/>
          <w:i/>
          <w:iCs/>
        </w:rPr>
        <w:t xml:space="preserve"> </w:t>
      </w:r>
      <w:r w:rsidRPr="00A52005">
        <w:rPr>
          <w:b/>
          <w:bCs/>
          <w:i/>
          <w:iCs/>
        </w:rPr>
        <w:t>[ind == 1, ]</w:t>
      </w:r>
    </w:p>
    <w:p w14:paraId="40FDF123" w14:textId="68313763" w:rsidR="00A52005" w:rsidRPr="00A52005" w:rsidRDefault="00A52005" w:rsidP="00A52005">
      <w:pPr>
        <w:ind w:firstLine="0"/>
        <w:rPr>
          <w:b/>
          <w:bCs/>
          <w:i/>
          <w:iCs/>
        </w:rPr>
      </w:pPr>
      <w:r w:rsidRPr="00A52005">
        <w:rPr>
          <w:b/>
          <w:bCs/>
          <w:i/>
          <w:iCs/>
        </w:rPr>
        <w:t>testing_data &lt;- iris</w:t>
      </w:r>
      <w:r>
        <w:rPr>
          <w:b/>
          <w:bCs/>
          <w:i/>
          <w:iCs/>
        </w:rPr>
        <w:t xml:space="preserve"> </w:t>
      </w:r>
      <w:r w:rsidRPr="00A52005">
        <w:rPr>
          <w:b/>
          <w:bCs/>
          <w:i/>
          <w:iCs/>
        </w:rPr>
        <w:t>[ind == 2, ]</w:t>
      </w:r>
    </w:p>
    <w:p w14:paraId="6D43148D" w14:textId="77777777" w:rsidR="00A52005" w:rsidRDefault="00A52005" w:rsidP="007A5D43">
      <w:pPr>
        <w:ind w:firstLine="0"/>
      </w:pPr>
      <w:r>
        <w:t>Within the independent samples where the values are 1 is used for the training data and for the testing data the (ind) is 2. So, training data has 118 observations and testing data has 32 observations. These values are not exactly divided into 80:20 ratio but they are very near to 80% and 20%.</w:t>
      </w:r>
    </w:p>
    <w:p w14:paraId="1297FB4B" w14:textId="51AB6487" w:rsidR="00A52005" w:rsidRDefault="00A52005" w:rsidP="007A5D43">
      <w:pPr>
        <w:ind w:firstLine="0"/>
        <w:rPr>
          <w:b/>
          <w:bCs/>
          <w:i/>
          <w:iCs/>
        </w:rPr>
      </w:pPr>
      <w:r w:rsidRPr="00A52005">
        <w:rPr>
          <w:b/>
          <w:bCs/>
          <w:i/>
          <w:iCs/>
        </w:rPr>
        <w:drawing>
          <wp:inline distT="0" distB="0" distL="0" distR="0" wp14:anchorId="74CC24AF" wp14:editId="75A5F4EB">
            <wp:extent cx="5943600" cy="530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0860"/>
                    </a:xfrm>
                    <a:prstGeom prst="rect">
                      <a:avLst/>
                    </a:prstGeom>
                  </pic:spPr>
                </pic:pic>
              </a:graphicData>
            </a:graphic>
          </wp:inline>
        </w:drawing>
      </w:r>
    </w:p>
    <w:p w14:paraId="373C6117" w14:textId="27A4A224" w:rsidR="002447F5" w:rsidRDefault="002447F5" w:rsidP="007A5D43">
      <w:pPr>
        <w:ind w:firstLine="0"/>
      </w:pPr>
      <w:r>
        <w:t>For the decision tree model a package called (party) is installed which stands for partition as the while building the decision tree model, we constantly divide the datasets into 2 parts.</w:t>
      </w:r>
    </w:p>
    <w:p w14:paraId="71ED074E" w14:textId="0A4BC595" w:rsidR="002447F5" w:rsidRDefault="002447F5" w:rsidP="007A5D43">
      <w:pPr>
        <w:ind w:firstLine="0"/>
        <w:rPr>
          <w:b/>
          <w:bCs/>
          <w:i/>
          <w:iCs/>
        </w:rPr>
      </w:pPr>
      <w:r>
        <w:rPr>
          <w:b/>
          <w:bCs/>
          <w:i/>
          <w:iCs/>
        </w:rPr>
        <w:t>Code:</w:t>
      </w:r>
    </w:p>
    <w:p w14:paraId="6D364DB5" w14:textId="057D5E23" w:rsidR="002447F5" w:rsidRPr="002447F5" w:rsidRDefault="002447F5" w:rsidP="002447F5">
      <w:pPr>
        <w:ind w:firstLine="0"/>
        <w:rPr>
          <w:b/>
          <w:bCs/>
          <w:i/>
          <w:iCs/>
        </w:rPr>
      </w:pPr>
      <w:r w:rsidRPr="002447F5">
        <w:rPr>
          <w:b/>
          <w:bCs/>
          <w:i/>
          <w:iCs/>
        </w:rPr>
        <w:t>tree &lt;- ctree</w:t>
      </w:r>
      <w:r>
        <w:rPr>
          <w:b/>
          <w:bCs/>
          <w:i/>
          <w:iCs/>
        </w:rPr>
        <w:t xml:space="preserve"> </w:t>
      </w:r>
      <w:r w:rsidRPr="002447F5">
        <w:rPr>
          <w:b/>
          <w:bCs/>
          <w:i/>
          <w:iCs/>
        </w:rPr>
        <w:t>(Species~.,</w:t>
      </w:r>
      <w:r>
        <w:rPr>
          <w:b/>
          <w:bCs/>
          <w:i/>
          <w:iCs/>
        </w:rPr>
        <w:t xml:space="preserve"> </w:t>
      </w:r>
      <w:r w:rsidRPr="002447F5">
        <w:rPr>
          <w:b/>
          <w:bCs/>
          <w:i/>
          <w:iCs/>
        </w:rPr>
        <w:t>training_data)</w:t>
      </w:r>
    </w:p>
    <w:p w14:paraId="17E7953C" w14:textId="3591277A" w:rsidR="002447F5" w:rsidRDefault="002447F5" w:rsidP="002447F5">
      <w:pPr>
        <w:ind w:firstLine="0"/>
        <w:rPr>
          <w:b/>
          <w:bCs/>
          <w:i/>
          <w:iCs/>
        </w:rPr>
      </w:pPr>
      <w:r w:rsidRPr="002447F5">
        <w:rPr>
          <w:b/>
          <w:bCs/>
          <w:i/>
          <w:iCs/>
        </w:rPr>
        <w:t>tree</w:t>
      </w:r>
    </w:p>
    <w:p w14:paraId="068DE99F" w14:textId="77777777" w:rsidR="007D215E" w:rsidRDefault="002447F5" w:rsidP="007D215E">
      <w:pPr>
        <w:ind w:firstLine="0"/>
      </w:pPr>
      <w:r>
        <w:t>Here ctree function is used where (c) stands for classification. Species here is taken as the dependent variable as we want to predict it</w:t>
      </w:r>
      <w:r w:rsidR="007D215E">
        <w:t>. Data taken here is (training data) and the output is stores in (tree).</w:t>
      </w:r>
    </w:p>
    <w:p w14:paraId="469F962F" w14:textId="6A42C099" w:rsidR="007D215E" w:rsidRPr="007D215E" w:rsidRDefault="007D215E" w:rsidP="007D215E">
      <w:pPr>
        <w:ind w:firstLine="0"/>
        <w:rPr>
          <w:rFonts w:ascii="Lucida Console" w:eastAsia="Times New Roman" w:hAnsi="Lucida Console" w:cs="Courier New"/>
          <w:color w:val="FFFFFF"/>
          <w:kern w:val="0"/>
          <w:sz w:val="20"/>
          <w:szCs w:val="20"/>
          <w:bdr w:val="none" w:sz="0" w:space="0" w:color="auto" w:frame="1"/>
          <w:lang w:eastAsia="en-US"/>
        </w:rPr>
      </w:pPr>
      <w:r>
        <w:t>Output:</w:t>
      </w:r>
      <w:r>
        <w:br/>
      </w:r>
      <w:r w:rsidRPr="007D215E">
        <w:rPr>
          <w:rFonts w:ascii="Lucida Console" w:eastAsia="Times New Roman" w:hAnsi="Lucida Console" w:cs="Courier New"/>
          <w:color w:val="FFFFFF"/>
          <w:kern w:val="0"/>
          <w:sz w:val="32"/>
          <w:szCs w:val="32"/>
          <w:bdr w:val="none" w:sz="0" w:space="0" w:color="auto" w:frame="1"/>
          <w:lang w:eastAsia="en-US"/>
        </w:rPr>
        <w:tab/>
      </w:r>
      <w:r w:rsidRPr="007D215E">
        <w:rPr>
          <w:rFonts w:ascii="Lucida Console" w:eastAsia="Times New Roman" w:hAnsi="Lucida Console" w:cs="Courier New"/>
          <w:color w:val="FFFFFF"/>
          <w:kern w:val="0"/>
          <w:sz w:val="20"/>
          <w:szCs w:val="20"/>
          <w:bdr w:val="none" w:sz="0" w:space="0" w:color="auto" w:frame="1"/>
          <w:lang w:eastAsia="en-US"/>
        </w:rPr>
        <w:t xml:space="preserve"> Condi inference tree with 4 terminal nodes</w:t>
      </w:r>
    </w:p>
    <w:p w14:paraId="022B34FC"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ab/>
        <w:t xml:space="preserve"> Conditional inference tree with 4 terminal nodes</w:t>
      </w:r>
    </w:p>
    <w:p w14:paraId="4E9C5D58"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p>
    <w:p w14:paraId="5FB5E2D8"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 xml:space="preserve">Response:  Species </w:t>
      </w:r>
    </w:p>
    <w:p w14:paraId="5FCC5C32"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 xml:space="preserve">Inputs:  Sepal.Length, Sepal.Width, Petal.Length, Petal.Width </w:t>
      </w:r>
    </w:p>
    <w:p w14:paraId="3DF9E14D"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lastRenderedPageBreak/>
        <w:t xml:space="preserve">Number of observations:  118 </w:t>
      </w:r>
    </w:p>
    <w:p w14:paraId="36451978"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p>
    <w:p w14:paraId="13EEE9E9"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1) Petal.Length &lt;= 1.9; criterion = 1, statistic = 110.067</w:t>
      </w:r>
    </w:p>
    <w:p w14:paraId="4F9056E7"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 xml:space="preserve">  2)*  weights = 42 </w:t>
      </w:r>
    </w:p>
    <w:p w14:paraId="6F62ABCA"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1) Petal.Length &gt; 1.9</w:t>
      </w:r>
    </w:p>
    <w:p w14:paraId="37655659"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 xml:space="preserve">  3) Petal.Width &lt;= 1.7; criterion = 1, statistic = 50.039</w:t>
      </w:r>
    </w:p>
    <w:p w14:paraId="45AE78D0"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 xml:space="preserve">    4) Petal.Length &lt;= 4.8; criterion = 0.998, statistic = 12.36</w:t>
      </w:r>
    </w:p>
    <w:p w14:paraId="515D8D4B"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 xml:space="preserve">      5)*  weights = 35 </w:t>
      </w:r>
    </w:p>
    <w:p w14:paraId="0D0245E6"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 xml:space="preserve">    4) Petal.Length &gt; 4.8</w:t>
      </w:r>
    </w:p>
    <w:p w14:paraId="2B403F41"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 xml:space="preserve">      6)*  weights = 7 </w:t>
      </w:r>
    </w:p>
    <w:p w14:paraId="5AC76B04"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15E">
        <w:rPr>
          <w:rFonts w:ascii="Lucida Console" w:eastAsia="Times New Roman" w:hAnsi="Lucida Console" w:cs="Courier New"/>
          <w:color w:val="FFFFFF"/>
          <w:kern w:val="0"/>
          <w:sz w:val="22"/>
          <w:szCs w:val="22"/>
          <w:bdr w:val="none" w:sz="0" w:space="0" w:color="auto" w:frame="1"/>
          <w:lang w:eastAsia="en-US"/>
        </w:rPr>
        <w:t xml:space="preserve">  3) Petal.Width &gt; 1.7</w:t>
      </w:r>
    </w:p>
    <w:p w14:paraId="2F616074" w14:textId="77777777" w:rsidR="007D215E" w:rsidRPr="007D215E" w:rsidRDefault="007D215E" w:rsidP="007D215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lang w:eastAsia="en-US"/>
        </w:rPr>
      </w:pPr>
      <w:r w:rsidRPr="007D215E">
        <w:rPr>
          <w:rFonts w:ascii="Lucida Console" w:eastAsia="Times New Roman" w:hAnsi="Lucida Console" w:cs="Courier New"/>
          <w:color w:val="FFFFFF"/>
          <w:kern w:val="0"/>
          <w:sz w:val="32"/>
          <w:szCs w:val="32"/>
          <w:bdr w:val="none" w:sz="0" w:space="0" w:color="auto" w:frame="1"/>
          <w:lang w:eastAsia="en-US"/>
        </w:rPr>
        <w:t xml:space="preserve">    </w:t>
      </w:r>
      <w:r w:rsidRPr="007D215E">
        <w:rPr>
          <w:rFonts w:ascii="Lucida Console" w:eastAsia="Times New Roman" w:hAnsi="Lucida Console" w:cs="Courier New"/>
          <w:color w:val="FFFFFF"/>
          <w:kern w:val="0"/>
          <w:sz w:val="22"/>
          <w:szCs w:val="22"/>
          <w:bdr w:val="none" w:sz="0" w:space="0" w:color="auto" w:frame="1"/>
          <w:lang w:eastAsia="en-US"/>
        </w:rPr>
        <w:t xml:space="preserve">7)*  weights = 34 </w:t>
      </w:r>
    </w:p>
    <w:p w14:paraId="0B656F57" w14:textId="2418F8E2" w:rsidR="007D215E" w:rsidRPr="002447F5" w:rsidRDefault="007D215E" w:rsidP="002447F5">
      <w:pPr>
        <w:ind w:firstLine="0"/>
      </w:pPr>
    </w:p>
    <w:p w14:paraId="26D949DF" w14:textId="77777777" w:rsidR="00A14016" w:rsidRDefault="007D215E" w:rsidP="007A5D43">
      <w:pPr>
        <w:ind w:firstLine="0"/>
      </w:pPr>
      <w:r>
        <w:t xml:space="preserve">So, this is a </w:t>
      </w:r>
      <w:r>
        <w:rPr>
          <w:u w:val="single"/>
        </w:rPr>
        <w:t>Conditional Inference tree with 4 terminal nodes.</w:t>
      </w:r>
      <w:r>
        <w:t xml:space="preserve"> Here, the response variable is </w:t>
      </w:r>
      <w:r>
        <w:rPr>
          <w:u w:val="single"/>
        </w:rPr>
        <w:t>species</w:t>
      </w:r>
      <w:r>
        <w:t xml:space="preserve"> which is also a dependent variable and there are 4 inputs i.e. Sepal.Length. Sepal.Width, Petal.Length, Petal.Width .118 variables are taken has training data has 118 variables and we have 7 nodes here. The tree is not huge as it has only 4 input variables. </w:t>
      </w:r>
    </w:p>
    <w:p w14:paraId="3B5444B7" w14:textId="7C004D8E" w:rsidR="00A14016" w:rsidRDefault="00A14016" w:rsidP="007A5D43">
      <w:pPr>
        <w:ind w:firstLine="0"/>
      </w:pPr>
    </w:p>
    <w:p w14:paraId="32AC2BF6" w14:textId="7217B2AC" w:rsidR="00A14016" w:rsidRPr="00A14016" w:rsidRDefault="00A14016" w:rsidP="00A14016">
      <w:pPr>
        <w:pStyle w:val="ListParagraph"/>
        <w:numPr>
          <w:ilvl w:val="0"/>
          <w:numId w:val="16"/>
        </w:numPr>
        <w:rPr>
          <w:b/>
          <w:bCs/>
        </w:rPr>
      </w:pPr>
      <w:r>
        <w:rPr>
          <w:b/>
          <w:bCs/>
        </w:rPr>
        <w:t>VISUALIZATION</w:t>
      </w:r>
    </w:p>
    <w:p w14:paraId="76C19865" w14:textId="77777777" w:rsidR="00A14016" w:rsidRDefault="00A14016" w:rsidP="007A5D43">
      <w:pPr>
        <w:ind w:firstLine="0"/>
      </w:pPr>
    </w:p>
    <w:p w14:paraId="0B0066B4" w14:textId="2ADCE172" w:rsidR="002447F5" w:rsidRDefault="007D215E" w:rsidP="007A5D43">
      <w:pPr>
        <w:ind w:firstLine="0"/>
      </w:pPr>
      <w:r>
        <w:t>The entire output and tree is explained below using a plot.</w:t>
      </w:r>
    </w:p>
    <w:p w14:paraId="24AF89A2" w14:textId="39C098CC" w:rsidR="00CF38F0" w:rsidRDefault="00CF38F0" w:rsidP="007A5D43">
      <w:pPr>
        <w:ind w:firstLine="0"/>
      </w:pPr>
      <w:r>
        <w:rPr>
          <w:b/>
          <w:bCs/>
          <w:i/>
          <w:iCs/>
        </w:rPr>
        <w:t>Code:</w:t>
      </w:r>
      <w:r>
        <w:rPr>
          <w:b/>
          <w:bCs/>
          <w:i/>
          <w:iCs/>
        </w:rPr>
        <w:br/>
        <w:t>plot (tree)</w:t>
      </w:r>
    </w:p>
    <w:p w14:paraId="2CB2AEDA" w14:textId="58F9F6D1" w:rsidR="00CF38F0" w:rsidRDefault="00CF38F0" w:rsidP="007A5D43">
      <w:pPr>
        <w:ind w:firstLine="0"/>
      </w:pPr>
      <w:r>
        <w:t>The model is called tree and so above code plots it.</w:t>
      </w:r>
    </w:p>
    <w:p w14:paraId="087E97B5" w14:textId="779F71CF" w:rsidR="00CF38F0" w:rsidRPr="00CF38F0" w:rsidRDefault="00CF38F0" w:rsidP="007A5D43">
      <w:pPr>
        <w:ind w:firstLine="0"/>
      </w:pPr>
      <w:r w:rsidRPr="00CF38F0">
        <w:lastRenderedPageBreak/>
        <w:drawing>
          <wp:inline distT="0" distB="0" distL="0" distR="0" wp14:anchorId="3ADE1852" wp14:editId="4F3EAB6C">
            <wp:extent cx="5219928"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898" cy="3375904"/>
                    </a:xfrm>
                    <a:prstGeom prst="rect">
                      <a:avLst/>
                    </a:prstGeom>
                  </pic:spPr>
                </pic:pic>
              </a:graphicData>
            </a:graphic>
          </wp:inline>
        </w:drawing>
      </w:r>
    </w:p>
    <w:p w14:paraId="322A6EA8" w14:textId="77777777" w:rsidR="00A52005" w:rsidRPr="002447F5" w:rsidRDefault="00A52005" w:rsidP="007A5D43">
      <w:pPr>
        <w:ind w:firstLine="0"/>
        <w:rPr>
          <w:b/>
          <w:bCs/>
        </w:rPr>
      </w:pPr>
    </w:p>
    <w:p w14:paraId="79FC711F" w14:textId="494B436E" w:rsidR="007A5D43" w:rsidRDefault="007A5D43" w:rsidP="007A5D43">
      <w:pPr>
        <w:ind w:firstLine="0"/>
      </w:pPr>
      <w:r>
        <w:rPr>
          <w:b/>
          <w:bCs/>
          <w:i/>
          <w:iCs/>
        </w:rPr>
        <w:br/>
      </w:r>
      <w:r w:rsidR="00CF38F0">
        <w:t xml:space="preserve">The most important variable which is (Petal. Length) is always at the top which helps to classify other 3 species. It is an inverted and upside tree </w:t>
      </w:r>
      <w:r w:rsidR="00E31CAA">
        <w:t>as root node is at the top. There 4 nodes at the bottom which are called terminal nodes and decision can be made at that point. So that helps to decide and based on the data and the model whether we have first, second or third species.</w:t>
      </w:r>
      <w:r w:rsidR="00470CA0">
        <w:t xml:space="preserve"> The probability of all three species is displayed in the plot above but only name of two species are available. Name of the species (versicolor) is missing but its probability is shown which is the middle bin in the plot. </w:t>
      </w:r>
      <w:r w:rsidR="00E31CAA">
        <w:t>Here I will explain the decision of tree.</w:t>
      </w:r>
    </w:p>
    <w:p w14:paraId="6B4D4BA1" w14:textId="77777777" w:rsidR="00470CA0" w:rsidRDefault="00470CA0" w:rsidP="007A5D43">
      <w:pPr>
        <w:ind w:firstLine="0"/>
      </w:pPr>
    </w:p>
    <w:p w14:paraId="0A84CD89" w14:textId="6BA5CEFF" w:rsidR="00470CA0" w:rsidRDefault="00470CA0" w:rsidP="002411B6">
      <w:pPr>
        <w:pStyle w:val="ListParagraph"/>
        <w:numPr>
          <w:ilvl w:val="0"/>
          <w:numId w:val="17"/>
        </w:numPr>
      </w:pPr>
      <w:r>
        <w:t xml:space="preserve">According to the data of </w:t>
      </w:r>
      <w:r w:rsidRPr="00D85E98">
        <w:rPr>
          <w:i/>
          <w:iCs/>
          <w:u w:val="single"/>
        </w:rPr>
        <w:t xml:space="preserve">petal length </w:t>
      </w:r>
      <w:r>
        <w:t xml:space="preserve">if it is less than </w:t>
      </w:r>
      <w:r w:rsidRPr="002411B6">
        <w:rPr>
          <w:i/>
          <w:iCs/>
          <w:u w:val="single"/>
        </w:rPr>
        <w:t>(1.9)</w:t>
      </w:r>
      <w:r>
        <w:t xml:space="preserve"> than we can tell that it is most likely to be the first species as it has very high probability which is almost </w:t>
      </w:r>
      <w:r w:rsidRPr="00D85E98">
        <w:rPr>
          <w:i/>
          <w:iCs/>
          <w:u w:val="single"/>
        </w:rPr>
        <w:t>1</w:t>
      </w:r>
      <w:r>
        <w:t xml:space="preserve">. </w:t>
      </w:r>
    </w:p>
    <w:p w14:paraId="1F5ED46F" w14:textId="157BECD5" w:rsidR="00E31CAA" w:rsidRPr="00470CA0" w:rsidRDefault="002411B6" w:rsidP="002411B6">
      <w:pPr>
        <w:pStyle w:val="ListParagraph"/>
        <w:numPr>
          <w:ilvl w:val="0"/>
          <w:numId w:val="17"/>
        </w:numPr>
      </w:pPr>
      <w:r>
        <w:lastRenderedPageBreak/>
        <w:t xml:space="preserve"> </w:t>
      </w:r>
      <w:r w:rsidR="00470CA0">
        <w:t xml:space="preserve">If the </w:t>
      </w:r>
      <w:r w:rsidR="00470CA0" w:rsidRPr="00D85E98">
        <w:rPr>
          <w:i/>
          <w:iCs/>
          <w:u w:val="single"/>
        </w:rPr>
        <w:t>petal length</w:t>
      </w:r>
      <w:r w:rsidR="00470CA0">
        <w:t xml:space="preserve"> is greater than </w:t>
      </w:r>
      <w:r w:rsidR="00470CA0" w:rsidRPr="00D85E98">
        <w:rPr>
          <w:i/>
          <w:iCs/>
          <w:u w:val="single"/>
        </w:rPr>
        <w:t>1.9</w:t>
      </w:r>
      <w:r w:rsidR="00470CA0">
        <w:t xml:space="preserve">, then we need to look at the </w:t>
      </w:r>
      <w:r w:rsidR="00470CA0" w:rsidRPr="00D85E98">
        <w:rPr>
          <w:i/>
          <w:iCs/>
          <w:u w:val="single"/>
        </w:rPr>
        <w:t xml:space="preserve">petal width </w:t>
      </w:r>
      <w:r w:rsidR="00470CA0">
        <w:t xml:space="preserve">also and if it is </w:t>
      </w:r>
      <w:r w:rsidR="00470CA0" w:rsidRPr="00D85E98">
        <w:rPr>
          <w:i/>
          <w:iCs/>
          <w:u w:val="single"/>
        </w:rPr>
        <w:t>higher than 1.7</w:t>
      </w:r>
      <w:r w:rsidR="00470CA0">
        <w:t xml:space="preserve"> than we can classify the observation to be belonging to the third species i.e. </w:t>
      </w:r>
      <w:r w:rsidR="00470CA0" w:rsidRPr="00D85E98">
        <w:rPr>
          <w:i/>
          <w:iCs/>
          <w:u w:val="single"/>
        </w:rPr>
        <w:t>virginica with very high probability.</w:t>
      </w:r>
    </w:p>
    <w:p w14:paraId="6BD3BBF4" w14:textId="31294B59" w:rsidR="007A5D43" w:rsidRDefault="002411B6" w:rsidP="002411B6">
      <w:pPr>
        <w:pStyle w:val="ListParagraph"/>
        <w:numPr>
          <w:ilvl w:val="0"/>
          <w:numId w:val="17"/>
        </w:numPr>
      </w:pPr>
      <w:r>
        <w:t xml:space="preserve">According to the data if the </w:t>
      </w:r>
      <w:r w:rsidRPr="002411B6">
        <w:rPr>
          <w:i/>
          <w:iCs/>
          <w:u w:val="single"/>
        </w:rPr>
        <w:t>petal length</w:t>
      </w:r>
      <w:r>
        <w:t xml:space="preserve"> is higher than 1.9 then we check the </w:t>
      </w:r>
      <w:r w:rsidRPr="002411B6">
        <w:rPr>
          <w:i/>
          <w:iCs/>
          <w:u w:val="single"/>
        </w:rPr>
        <w:t>petal width</w:t>
      </w:r>
      <w:r>
        <w:t xml:space="preserve"> and if it is</w:t>
      </w:r>
      <w:r w:rsidRPr="00D85E98">
        <w:rPr>
          <w:i/>
          <w:iCs/>
          <w:u w:val="single"/>
        </w:rPr>
        <w:t xml:space="preserve"> less than 1.7</w:t>
      </w:r>
      <w:r>
        <w:t xml:space="preserve">, next step is to check </w:t>
      </w:r>
      <w:r w:rsidRPr="002411B6">
        <w:rPr>
          <w:i/>
          <w:iCs/>
          <w:u w:val="single"/>
        </w:rPr>
        <w:t>petal length</w:t>
      </w:r>
      <w:r>
        <w:t xml:space="preserve"> and if it is </w:t>
      </w:r>
      <w:r w:rsidRPr="00D85E98">
        <w:rPr>
          <w:i/>
          <w:iCs/>
          <w:u w:val="single"/>
        </w:rPr>
        <w:t>greater than 4.8</w:t>
      </w:r>
      <w:r>
        <w:t xml:space="preserve"> than we see the third terminal node where outcome is not as clear as other 3 terminal nodes. It shows that probability of second species </w:t>
      </w:r>
      <w:r w:rsidRPr="00D85E98">
        <w:rPr>
          <w:i/>
          <w:iCs/>
          <w:u w:val="single"/>
        </w:rPr>
        <w:t>versicolor is 40%</w:t>
      </w:r>
      <w:r>
        <w:t xml:space="preserve"> and probability of third species </w:t>
      </w:r>
      <w:r w:rsidRPr="00D85E98">
        <w:rPr>
          <w:i/>
          <w:iCs/>
          <w:u w:val="single"/>
        </w:rPr>
        <w:t>(virginica) is 60%.</w:t>
      </w:r>
      <w:r>
        <w:t xml:space="preserve"> We end up classifying that observation has virginica but versicolor has probability 40% and there is not much difference. Such situation leads to a situation where we can have higher mis-classification error.</w:t>
      </w:r>
    </w:p>
    <w:p w14:paraId="24652AC9" w14:textId="06922ED6" w:rsidR="002411B6" w:rsidRDefault="00D85E98" w:rsidP="002411B6">
      <w:pPr>
        <w:pStyle w:val="ListParagraph"/>
        <w:numPr>
          <w:ilvl w:val="0"/>
          <w:numId w:val="17"/>
        </w:numPr>
      </w:pPr>
      <w:r>
        <w:t>At the 4</w:t>
      </w:r>
      <w:r w:rsidRPr="00D85E98">
        <w:rPr>
          <w:vertAlign w:val="superscript"/>
        </w:rPr>
        <w:t>th</w:t>
      </w:r>
      <w:r>
        <w:t xml:space="preserve"> node where </w:t>
      </w:r>
      <w:r w:rsidRPr="00D85E98">
        <w:rPr>
          <w:i/>
          <w:iCs/>
          <w:u w:val="single"/>
        </w:rPr>
        <w:t>if petal length is less than or equal to 4.8</w:t>
      </w:r>
      <w:r>
        <w:t xml:space="preserve"> we can see that probability of second species </w:t>
      </w:r>
      <w:r w:rsidRPr="00D85E98">
        <w:rPr>
          <w:i/>
          <w:iCs/>
          <w:u w:val="single"/>
        </w:rPr>
        <w:t>(versicolor) is higher</w:t>
      </w:r>
      <w:r>
        <w:t xml:space="preserve"> which is almost 1.</w:t>
      </w:r>
    </w:p>
    <w:p w14:paraId="169DF00A" w14:textId="77777777" w:rsidR="00A14016" w:rsidRDefault="00A14016" w:rsidP="00D85E98">
      <w:pPr>
        <w:ind w:firstLine="0"/>
      </w:pPr>
    </w:p>
    <w:p w14:paraId="311B7167" w14:textId="122E55CA" w:rsidR="00D85E98" w:rsidRDefault="00D85E98" w:rsidP="00D85E98">
      <w:pPr>
        <w:ind w:firstLine="0"/>
      </w:pPr>
      <w:r>
        <w:t>The above plot shows the terminal nodes and the probability of the species in a bar plot format. If we directly want to look at the exact number of probabilities of the species we can simplify the plot using the following code.</w:t>
      </w:r>
    </w:p>
    <w:p w14:paraId="2531DFDA" w14:textId="2020FBA0" w:rsidR="00D85E98" w:rsidRDefault="00D85E98" w:rsidP="00D85E98">
      <w:pPr>
        <w:ind w:firstLine="0"/>
        <w:rPr>
          <w:b/>
          <w:bCs/>
          <w:i/>
          <w:iCs/>
        </w:rPr>
      </w:pPr>
      <w:r>
        <w:rPr>
          <w:b/>
          <w:bCs/>
          <w:i/>
          <w:iCs/>
        </w:rPr>
        <w:t>Code:</w:t>
      </w:r>
    </w:p>
    <w:p w14:paraId="2C61E2C0" w14:textId="085FCE6F" w:rsidR="00D85E98" w:rsidRDefault="00D85E98" w:rsidP="00D85E98">
      <w:pPr>
        <w:ind w:firstLine="0"/>
        <w:rPr>
          <w:b/>
          <w:bCs/>
          <w:i/>
          <w:iCs/>
        </w:rPr>
      </w:pPr>
      <w:r>
        <w:rPr>
          <w:b/>
          <w:bCs/>
          <w:i/>
          <w:iCs/>
        </w:rPr>
        <w:t xml:space="preserve"> plot </w:t>
      </w:r>
      <w:r w:rsidRPr="00D85E98">
        <w:rPr>
          <w:b/>
          <w:bCs/>
          <w:i/>
          <w:iCs/>
        </w:rPr>
        <w:t>(tree,</w:t>
      </w:r>
      <w:r>
        <w:rPr>
          <w:b/>
          <w:bCs/>
          <w:i/>
          <w:iCs/>
        </w:rPr>
        <w:t xml:space="preserve"> </w:t>
      </w:r>
      <w:r w:rsidRPr="00D85E98">
        <w:rPr>
          <w:b/>
          <w:bCs/>
          <w:i/>
          <w:iCs/>
        </w:rPr>
        <w:t>type = 'simple')</w:t>
      </w:r>
    </w:p>
    <w:p w14:paraId="5EFE3CC1" w14:textId="77777777" w:rsidR="00D85E98" w:rsidRDefault="00D85E98" w:rsidP="00D85E98">
      <w:pPr>
        <w:ind w:firstLine="0"/>
        <w:rPr>
          <w:b/>
          <w:bCs/>
          <w:i/>
          <w:iCs/>
        </w:rPr>
      </w:pPr>
    </w:p>
    <w:p w14:paraId="0D4024BC" w14:textId="2B560642" w:rsidR="00D85E98" w:rsidRPr="00D85E98" w:rsidRDefault="00D85E98" w:rsidP="00D85E98">
      <w:pPr>
        <w:ind w:firstLine="0"/>
        <w:rPr>
          <w:b/>
          <w:bCs/>
          <w:i/>
          <w:iCs/>
        </w:rPr>
      </w:pPr>
      <w:r w:rsidRPr="00D85E98">
        <w:rPr>
          <w:b/>
          <w:bCs/>
          <w:i/>
          <w:iCs/>
        </w:rPr>
        <w:lastRenderedPageBreak/>
        <w:drawing>
          <wp:inline distT="0" distB="0" distL="0" distR="0" wp14:anchorId="1E3AED51" wp14:editId="2069F067">
            <wp:extent cx="5504731" cy="35204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381" cy="3526611"/>
                    </a:xfrm>
                    <a:prstGeom prst="rect">
                      <a:avLst/>
                    </a:prstGeom>
                  </pic:spPr>
                </pic:pic>
              </a:graphicData>
            </a:graphic>
          </wp:inline>
        </w:drawing>
      </w:r>
    </w:p>
    <w:p w14:paraId="5496AD57" w14:textId="3384B76D" w:rsidR="007A5D43" w:rsidRDefault="007A5D43" w:rsidP="00B34BAF">
      <w:pPr>
        <w:ind w:firstLine="0"/>
        <w:rPr>
          <w:b/>
          <w:bCs/>
          <w:i/>
          <w:iCs/>
        </w:rPr>
      </w:pPr>
    </w:p>
    <w:p w14:paraId="057D9BC1" w14:textId="3DE6278C" w:rsidR="007A5D43" w:rsidRDefault="00D85E98" w:rsidP="00B34BAF">
      <w:pPr>
        <w:ind w:firstLine="0"/>
      </w:pPr>
      <w:r>
        <w:t>As we can see the exact probabilities of all three species are displayed here. So</w:t>
      </w:r>
      <w:r w:rsidR="00DA0353">
        <w:t>,</w:t>
      </w:r>
      <w:r>
        <w:t xml:space="preserve"> using these trees we can visually see what is happening and interpretation becomes easy. </w:t>
      </w:r>
      <w:bookmarkStart w:id="0" w:name="_GoBack"/>
      <w:bookmarkEnd w:id="0"/>
    </w:p>
    <w:p w14:paraId="4187F9EE" w14:textId="2FF89C46" w:rsidR="00DA0353" w:rsidRDefault="00DA0353" w:rsidP="00B34BAF">
      <w:pPr>
        <w:ind w:firstLine="0"/>
        <w:rPr>
          <w:b/>
          <w:bCs/>
          <w:i/>
          <w:iCs/>
        </w:rPr>
      </w:pPr>
      <w:r>
        <w:rPr>
          <w:b/>
          <w:bCs/>
          <w:i/>
          <w:iCs/>
        </w:rPr>
        <w:t>Code:</w:t>
      </w:r>
    </w:p>
    <w:p w14:paraId="6F8FFBB3" w14:textId="18B3E140" w:rsidR="00DA0353" w:rsidRDefault="008B07CB" w:rsidP="00B34BAF">
      <w:pPr>
        <w:ind w:firstLine="0"/>
        <w:rPr>
          <w:b/>
          <w:bCs/>
          <w:i/>
          <w:iCs/>
        </w:rPr>
      </w:pPr>
      <w:r>
        <w:rPr>
          <w:b/>
          <w:bCs/>
          <w:i/>
          <w:iCs/>
        </w:rPr>
        <w:t>head(training_data)</w:t>
      </w:r>
    </w:p>
    <w:p w14:paraId="565E9D84" w14:textId="77777777" w:rsidR="00EA50D6" w:rsidRPr="00EA50D6" w:rsidRDefault="00EA50D6" w:rsidP="00EA50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50D6">
        <w:rPr>
          <w:rFonts w:ascii="Lucida Console" w:eastAsia="Times New Roman" w:hAnsi="Lucida Console" w:cs="Courier New"/>
          <w:color w:val="FFFFFF"/>
          <w:kern w:val="0"/>
          <w:sz w:val="20"/>
          <w:szCs w:val="20"/>
          <w:bdr w:val="none" w:sz="0" w:space="0" w:color="auto" w:frame="1"/>
          <w:lang w:eastAsia="en-US"/>
        </w:rPr>
        <w:t xml:space="preserve">  Sepal.Length Sepal.Width Petal.Length Petal.Width Species</w:t>
      </w:r>
    </w:p>
    <w:p w14:paraId="06CDB5A9" w14:textId="77777777" w:rsidR="00EA50D6" w:rsidRPr="00EA50D6" w:rsidRDefault="00EA50D6" w:rsidP="00EA50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50D6">
        <w:rPr>
          <w:rFonts w:ascii="Lucida Console" w:eastAsia="Times New Roman" w:hAnsi="Lucida Console" w:cs="Courier New"/>
          <w:color w:val="FFFFFF"/>
          <w:kern w:val="0"/>
          <w:sz w:val="20"/>
          <w:szCs w:val="20"/>
          <w:bdr w:val="none" w:sz="0" w:space="0" w:color="auto" w:frame="1"/>
          <w:lang w:eastAsia="en-US"/>
        </w:rPr>
        <w:t>1          5.1         3.5          1.4         0.2  setosa</w:t>
      </w:r>
    </w:p>
    <w:p w14:paraId="1CBECCAB" w14:textId="77777777" w:rsidR="00EA50D6" w:rsidRPr="00EA50D6" w:rsidRDefault="00EA50D6" w:rsidP="00EA50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50D6">
        <w:rPr>
          <w:rFonts w:ascii="Lucida Console" w:eastAsia="Times New Roman" w:hAnsi="Lucida Console" w:cs="Courier New"/>
          <w:color w:val="FFFFFF"/>
          <w:kern w:val="0"/>
          <w:sz w:val="20"/>
          <w:szCs w:val="20"/>
          <w:bdr w:val="none" w:sz="0" w:space="0" w:color="auto" w:frame="1"/>
          <w:lang w:eastAsia="en-US"/>
        </w:rPr>
        <w:t>3          4.7         3.2          1.3         0.2  setosa</w:t>
      </w:r>
    </w:p>
    <w:p w14:paraId="5EBE7F68" w14:textId="77777777" w:rsidR="00EA50D6" w:rsidRPr="00EA50D6" w:rsidRDefault="00EA50D6" w:rsidP="00EA50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50D6">
        <w:rPr>
          <w:rFonts w:ascii="Lucida Console" w:eastAsia="Times New Roman" w:hAnsi="Lucida Console" w:cs="Courier New"/>
          <w:color w:val="FFFFFF"/>
          <w:kern w:val="0"/>
          <w:sz w:val="20"/>
          <w:szCs w:val="20"/>
          <w:bdr w:val="none" w:sz="0" w:space="0" w:color="auto" w:frame="1"/>
          <w:lang w:eastAsia="en-US"/>
        </w:rPr>
        <w:t>4          4.6         3.1          1.5         0.2  setosa</w:t>
      </w:r>
    </w:p>
    <w:p w14:paraId="4D2A96F7" w14:textId="77777777" w:rsidR="00EA50D6" w:rsidRPr="00EA50D6" w:rsidRDefault="00EA50D6" w:rsidP="00EA50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50D6">
        <w:rPr>
          <w:rFonts w:ascii="Lucida Console" w:eastAsia="Times New Roman" w:hAnsi="Lucida Console" w:cs="Courier New"/>
          <w:color w:val="FFFFFF"/>
          <w:kern w:val="0"/>
          <w:sz w:val="20"/>
          <w:szCs w:val="20"/>
          <w:bdr w:val="none" w:sz="0" w:space="0" w:color="auto" w:frame="1"/>
          <w:lang w:eastAsia="en-US"/>
        </w:rPr>
        <w:t>5          5.0         3.6          1.4         0.2  setosa</w:t>
      </w:r>
    </w:p>
    <w:p w14:paraId="75EE67EE" w14:textId="77777777" w:rsidR="00EA50D6" w:rsidRPr="00EA50D6" w:rsidRDefault="00EA50D6" w:rsidP="00EA50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A50D6">
        <w:rPr>
          <w:rFonts w:ascii="Lucida Console" w:eastAsia="Times New Roman" w:hAnsi="Lucida Console" w:cs="Courier New"/>
          <w:color w:val="FFFFFF"/>
          <w:kern w:val="0"/>
          <w:sz w:val="20"/>
          <w:szCs w:val="20"/>
          <w:bdr w:val="none" w:sz="0" w:space="0" w:color="auto" w:frame="1"/>
          <w:lang w:eastAsia="en-US"/>
        </w:rPr>
        <w:t>6          5.4         3.9          1.7         0.4  setosa</w:t>
      </w:r>
    </w:p>
    <w:p w14:paraId="56160C5F" w14:textId="77777777" w:rsidR="00EA50D6" w:rsidRPr="00EA50D6" w:rsidRDefault="00EA50D6" w:rsidP="00EA50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32"/>
          <w:szCs w:val="32"/>
          <w:lang w:eastAsia="en-US"/>
        </w:rPr>
      </w:pPr>
      <w:r w:rsidRPr="00EA50D6">
        <w:rPr>
          <w:rFonts w:ascii="Lucida Console" w:eastAsia="Times New Roman" w:hAnsi="Lucida Console" w:cs="Courier New"/>
          <w:color w:val="FFFFFF"/>
          <w:kern w:val="0"/>
          <w:sz w:val="20"/>
          <w:szCs w:val="20"/>
          <w:bdr w:val="none" w:sz="0" w:space="0" w:color="auto" w:frame="1"/>
          <w:lang w:eastAsia="en-US"/>
        </w:rPr>
        <w:t>8          5.0         3.4          1.5         0.2  setosa</w:t>
      </w:r>
    </w:p>
    <w:p w14:paraId="47D5094D" w14:textId="77777777" w:rsidR="008B07CB" w:rsidRPr="008B07CB" w:rsidRDefault="008B07CB" w:rsidP="00B34BAF">
      <w:pPr>
        <w:ind w:firstLine="0"/>
      </w:pPr>
    </w:p>
    <w:p w14:paraId="57FAFC3D" w14:textId="13BA10CE" w:rsidR="007A5D43" w:rsidRDefault="00EA50D6" w:rsidP="00B34BAF">
      <w:pPr>
        <w:ind w:firstLine="0"/>
      </w:pPr>
      <w:r>
        <w:t>For the first observation we can see that p</w:t>
      </w:r>
      <w:r w:rsidR="00A318A6">
        <w:t>etal length is 1.4 which is less than 1.9 so we move towards the second node where probability of setosa is highest</w:t>
      </w:r>
      <w:r w:rsidR="009D7DFF">
        <w:t xml:space="preserve"> and it is a correct classification.</w:t>
      </w:r>
    </w:p>
    <w:p w14:paraId="6423738B" w14:textId="388589FE" w:rsidR="00E326F7" w:rsidRDefault="00E326F7" w:rsidP="00B34BAF">
      <w:pPr>
        <w:ind w:firstLine="0"/>
        <w:rPr>
          <w:b/>
          <w:bCs/>
          <w:i/>
          <w:iCs/>
        </w:rPr>
      </w:pPr>
      <w:r>
        <w:rPr>
          <w:b/>
          <w:bCs/>
          <w:i/>
          <w:iCs/>
        </w:rPr>
        <w:t>tail (training_data)</w:t>
      </w:r>
    </w:p>
    <w:p w14:paraId="05F61AC3" w14:textId="77777777" w:rsidR="00626ABC" w:rsidRPr="00626ABC" w:rsidRDefault="00626ABC" w:rsidP="00626A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26ABC">
        <w:rPr>
          <w:rFonts w:ascii="Lucida Console" w:eastAsia="Times New Roman" w:hAnsi="Lucida Console" w:cs="Courier New"/>
          <w:color w:val="FFFFFF"/>
          <w:kern w:val="0"/>
          <w:sz w:val="20"/>
          <w:szCs w:val="20"/>
          <w:bdr w:val="none" w:sz="0" w:space="0" w:color="auto" w:frame="1"/>
          <w:lang w:eastAsia="en-US"/>
        </w:rPr>
        <w:t>Sepal.Length Sepal.Width Petal.Length Petal.Width   Species</w:t>
      </w:r>
    </w:p>
    <w:p w14:paraId="4D6D69C7" w14:textId="77777777" w:rsidR="00626ABC" w:rsidRPr="00626ABC" w:rsidRDefault="00626ABC" w:rsidP="00626A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26ABC">
        <w:rPr>
          <w:rFonts w:ascii="Lucida Console" w:eastAsia="Times New Roman" w:hAnsi="Lucida Console" w:cs="Courier New"/>
          <w:color w:val="FFFFFF"/>
          <w:kern w:val="0"/>
          <w:sz w:val="20"/>
          <w:szCs w:val="20"/>
          <w:bdr w:val="none" w:sz="0" w:space="0" w:color="auto" w:frame="1"/>
          <w:lang w:eastAsia="en-US"/>
        </w:rPr>
        <w:t>143          5.8         2.7          5.1         1.9 virginica</w:t>
      </w:r>
    </w:p>
    <w:p w14:paraId="797FE74F" w14:textId="77777777" w:rsidR="00626ABC" w:rsidRPr="00626ABC" w:rsidRDefault="00626ABC" w:rsidP="00626A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26ABC">
        <w:rPr>
          <w:rFonts w:ascii="Lucida Console" w:eastAsia="Times New Roman" w:hAnsi="Lucida Console" w:cs="Courier New"/>
          <w:color w:val="FFFFFF"/>
          <w:kern w:val="0"/>
          <w:sz w:val="20"/>
          <w:szCs w:val="20"/>
          <w:bdr w:val="none" w:sz="0" w:space="0" w:color="auto" w:frame="1"/>
          <w:lang w:eastAsia="en-US"/>
        </w:rPr>
        <w:t>144          6.8         3.2          5.9         2.3 virginica</w:t>
      </w:r>
    </w:p>
    <w:p w14:paraId="3AD9B0BE" w14:textId="77777777" w:rsidR="00626ABC" w:rsidRPr="00626ABC" w:rsidRDefault="00626ABC" w:rsidP="00626A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26ABC">
        <w:rPr>
          <w:rFonts w:ascii="Lucida Console" w:eastAsia="Times New Roman" w:hAnsi="Lucida Console" w:cs="Courier New"/>
          <w:color w:val="FFFFFF"/>
          <w:kern w:val="0"/>
          <w:sz w:val="20"/>
          <w:szCs w:val="20"/>
          <w:bdr w:val="none" w:sz="0" w:space="0" w:color="auto" w:frame="1"/>
          <w:lang w:eastAsia="en-US"/>
        </w:rPr>
        <w:lastRenderedPageBreak/>
        <w:t>145          6.7         3.3          5.7         2.5 virginica</w:t>
      </w:r>
    </w:p>
    <w:p w14:paraId="4C5E4A5B" w14:textId="77777777" w:rsidR="00626ABC" w:rsidRPr="00626ABC" w:rsidRDefault="00626ABC" w:rsidP="00626A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26ABC">
        <w:rPr>
          <w:rFonts w:ascii="Lucida Console" w:eastAsia="Times New Roman" w:hAnsi="Lucida Console" w:cs="Courier New"/>
          <w:color w:val="FFFFFF"/>
          <w:kern w:val="0"/>
          <w:sz w:val="20"/>
          <w:szCs w:val="20"/>
          <w:bdr w:val="none" w:sz="0" w:space="0" w:color="auto" w:frame="1"/>
          <w:lang w:eastAsia="en-US"/>
        </w:rPr>
        <w:t>146          6.7         3.0          5.2         2.3 virginica</w:t>
      </w:r>
    </w:p>
    <w:p w14:paraId="58575D06" w14:textId="77777777" w:rsidR="00626ABC" w:rsidRPr="00626ABC" w:rsidRDefault="00626ABC" w:rsidP="00626A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26ABC">
        <w:rPr>
          <w:rFonts w:ascii="Lucida Console" w:eastAsia="Times New Roman" w:hAnsi="Lucida Console" w:cs="Courier New"/>
          <w:color w:val="FFFFFF"/>
          <w:kern w:val="0"/>
          <w:sz w:val="20"/>
          <w:szCs w:val="20"/>
          <w:bdr w:val="none" w:sz="0" w:space="0" w:color="auto" w:frame="1"/>
          <w:lang w:eastAsia="en-US"/>
        </w:rPr>
        <w:t>147          6.3         2.5          5.0         1.9 virginica</w:t>
      </w:r>
    </w:p>
    <w:p w14:paraId="2A989276" w14:textId="77777777" w:rsidR="00626ABC" w:rsidRPr="00626ABC" w:rsidRDefault="00626ABC" w:rsidP="00626A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626ABC">
        <w:rPr>
          <w:rFonts w:ascii="Lucida Console" w:eastAsia="Times New Roman" w:hAnsi="Lucida Console" w:cs="Courier New"/>
          <w:color w:val="FFFFFF"/>
          <w:kern w:val="0"/>
          <w:sz w:val="20"/>
          <w:szCs w:val="20"/>
          <w:bdr w:val="none" w:sz="0" w:space="0" w:color="auto" w:frame="1"/>
          <w:lang w:eastAsia="en-US"/>
        </w:rPr>
        <w:t>149          6.2         3.4          5.4         2.3 virginica</w:t>
      </w:r>
    </w:p>
    <w:p w14:paraId="760BB840" w14:textId="460D518C" w:rsidR="00E326F7" w:rsidRDefault="00E326F7" w:rsidP="00B34BAF">
      <w:pPr>
        <w:ind w:firstLine="0"/>
      </w:pPr>
    </w:p>
    <w:p w14:paraId="07FE374A" w14:textId="796FD468" w:rsidR="00626ABC" w:rsidRDefault="0011469D" w:rsidP="00B34BAF">
      <w:pPr>
        <w:ind w:firstLine="0"/>
      </w:pPr>
      <w:r>
        <w:t>For</w:t>
      </w:r>
      <w:r w:rsidR="00230DD1">
        <w:t xml:space="preserve"> the </w:t>
      </w:r>
      <w:r w:rsidR="00113DA7">
        <w:t>143</w:t>
      </w:r>
      <w:r w:rsidR="00113DA7" w:rsidRPr="00113DA7">
        <w:rPr>
          <w:vertAlign w:val="superscript"/>
        </w:rPr>
        <w:t>rd</w:t>
      </w:r>
      <w:r w:rsidR="00113DA7">
        <w:t xml:space="preserve"> observation, the petal length is 5.1 which is greater than 1.9 so we move towards </w:t>
      </w:r>
      <w:r w:rsidR="00183CBC">
        <w:t xml:space="preserve">node 3 and check the petal width which is </w:t>
      </w:r>
      <w:r w:rsidR="00365541">
        <w:t xml:space="preserve">1.9. It is greater than 1.7 thus we go to the 7 terminal node as shown in the plot. </w:t>
      </w:r>
      <w:r w:rsidR="00550D75">
        <w:t xml:space="preserve">Here the probability of </w:t>
      </w:r>
      <w:r w:rsidR="0009128A">
        <w:t xml:space="preserve"> 3</w:t>
      </w:r>
      <w:r w:rsidR="0009128A" w:rsidRPr="0009128A">
        <w:rPr>
          <w:vertAlign w:val="superscript"/>
        </w:rPr>
        <w:t>rd</w:t>
      </w:r>
      <w:r w:rsidR="0009128A">
        <w:t xml:space="preserve"> species is highest which is 0.971.</w:t>
      </w:r>
    </w:p>
    <w:p w14:paraId="5234830E" w14:textId="331A1AC0" w:rsidR="0009128A" w:rsidRDefault="009D3014" w:rsidP="00B34BAF">
      <w:pPr>
        <w:ind w:firstLine="0"/>
      </w:pPr>
      <w:r>
        <w:t xml:space="preserve">Here </w:t>
      </w:r>
      <w:r w:rsidR="002D2E70">
        <w:t xml:space="preserve">Species is the categorical variable but to check the result if one of the numerical or quantitative variable is </w:t>
      </w:r>
      <w:r w:rsidR="001F676A">
        <w:t>categorical I have made another model.</w:t>
      </w:r>
    </w:p>
    <w:p w14:paraId="787AFBEC" w14:textId="77777777" w:rsidR="00F82E90" w:rsidRPr="00F82E90" w:rsidRDefault="001F676A" w:rsidP="00F82E90">
      <w:pPr>
        <w:ind w:firstLine="0"/>
        <w:rPr>
          <w:b/>
          <w:bCs/>
          <w:i/>
          <w:iCs/>
        </w:rPr>
      </w:pPr>
      <w:r>
        <w:rPr>
          <w:b/>
          <w:bCs/>
          <w:i/>
          <w:iCs/>
        </w:rPr>
        <w:t>Code:</w:t>
      </w:r>
      <w:r>
        <w:rPr>
          <w:b/>
          <w:bCs/>
          <w:i/>
          <w:iCs/>
        </w:rPr>
        <w:br/>
      </w:r>
      <w:r w:rsidR="00F82E90" w:rsidRPr="00F82E90">
        <w:rPr>
          <w:b/>
          <w:bCs/>
          <w:i/>
          <w:iCs/>
        </w:rPr>
        <w:t>tree1 &lt;- ctree(Sepal.Length~.,training_data)</w:t>
      </w:r>
    </w:p>
    <w:p w14:paraId="0B80FEDC" w14:textId="5046BDC4" w:rsidR="001F676A" w:rsidRDefault="00F82E90" w:rsidP="00F82E90">
      <w:pPr>
        <w:ind w:firstLine="0"/>
        <w:rPr>
          <w:b/>
          <w:bCs/>
          <w:i/>
          <w:iCs/>
        </w:rPr>
      </w:pPr>
      <w:r w:rsidRPr="00F82E90">
        <w:rPr>
          <w:b/>
          <w:bCs/>
          <w:i/>
          <w:iCs/>
        </w:rPr>
        <w:t>tree1</w:t>
      </w:r>
    </w:p>
    <w:p w14:paraId="44EADA2D" w14:textId="1A962884" w:rsidR="00F82E90" w:rsidRDefault="00F82E90" w:rsidP="00F82E90">
      <w:pPr>
        <w:ind w:firstLine="0"/>
      </w:pPr>
      <w:r>
        <w:t>Output:</w:t>
      </w:r>
    </w:p>
    <w:p w14:paraId="50FC06F8"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ab/>
        <w:t xml:space="preserve"> Conditional inference tree with 7 terminal nodes</w:t>
      </w:r>
    </w:p>
    <w:p w14:paraId="6FA42ABD"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08087BEA"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Response:  Sepal.Length </w:t>
      </w:r>
    </w:p>
    <w:p w14:paraId="48867F2C"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Inputs:  Sepal.Width, Petal.Length, Petal.Width, Species </w:t>
      </w:r>
    </w:p>
    <w:p w14:paraId="6AC9998B"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Number of observations:  118 </w:t>
      </w:r>
    </w:p>
    <w:p w14:paraId="53144C2D"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4CBB3CBA"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1) Petal.Length &lt;= 4.2; criterion = 1, statistic = 91.667</w:t>
      </w:r>
    </w:p>
    <w:p w14:paraId="4615985E"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2) Petal.Length &lt;= 3.3; criterion = 1, statistic = 26.444</w:t>
      </w:r>
    </w:p>
    <w:p w14:paraId="45831E19"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3) Sepal.Width &lt;= 3.2; criterion = 1, statistic = 18.176</w:t>
      </w:r>
    </w:p>
    <w:p w14:paraId="522677A7"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4)*  weights = 17 </w:t>
      </w:r>
    </w:p>
    <w:p w14:paraId="28C921F4"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3) Sepal.Width &gt; 3.2</w:t>
      </w:r>
    </w:p>
    <w:p w14:paraId="472850C7"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5) Sepal.Width &lt;= 3.7; criterion = 0.981, statistic = 7.98</w:t>
      </w:r>
    </w:p>
    <w:p w14:paraId="70AFB28A"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6)*  weights = 20 </w:t>
      </w:r>
    </w:p>
    <w:p w14:paraId="1F614694"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5) Sepal.Width &gt; 3.7</w:t>
      </w:r>
    </w:p>
    <w:p w14:paraId="71DD6BB6"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7)*  weights = 7 </w:t>
      </w:r>
    </w:p>
    <w:p w14:paraId="567A1E0D"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2) Petal.Length &gt; 3.3</w:t>
      </w:r>
    </w:p>
    <w:p w14:paraId="25DFB928"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8)*  weights = 15 </w:t>
      </w:r>
    </w:p>
    <w:p w14:paraId="12CF049B"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1) Petal.Length &gt; 4.2</w:t>
      </w:r>
    </w:p>
    <w:p w14:paraId="2AF07651"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9) Petal.Length &lt;= 5.6; criterion = 1, statistic = 34.579</w:t>
      </w:r>
    </w:p>
    <w:p w14:paraId="65F7CA41"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10) Sepal.Width &lt;= 3; criterion = 0.967, statistic = 6.981</w:t>
      </w:r>
    </w:p>
    <w:p w14:paraId="6E170EBB"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11)*  weights = 31 </w:t>
      </w:r>
    </w:p>
    <w:p w14:paraId="059D0416"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10) Sepal.Width &gt; 3</w:t>
      </w:r>
    </w:p>
    <w:p w14:paraId="73B2860C"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12)*  weights = 12 </w:t>
      </w:r>
    </w:p>
    <w:p w14:paraId="22CD7432"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9) Petal.Length &gt; 5.6</w:t>
      </w:r>
    </w:p>
    <w:p w14:paraId="3EEF6321" w14:textId="77777777" w:rsidR="00D177A9" w:rsidRPr="00D177A9" w:rsidRDefault="00D177A9" w:rsidP="00D177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D177A9">
        <w:rPr>
          <w:rFonts w:ascii="Lucida Console" w:eastAsia="Times New Roman" w:hAnsi="Lucida Console" w:cs="Courier New"/>
          <w:color w:val="FFFFFF"/>
          <w:kern w:val="0"/>
          <w:sz w:val="20"/>
          <w:szCs w:val="20"/>
          <w:bdr w:val="none" w:sz="0" w:space="0" w:color="auto" w:frame="1"/>
          <w:lang w:eastAsia="en-US"/>
        </w:rPr>
        <w:t xml:space="preserve">    13)*  weights = 16 </w:t>
      </w:r>
    </w:p>
    <w:p w14:paraId="0D9D229A" w14:textId="6D55250C" w:rsidR="00F82E90" w:rsidRDefault="00F82E90" w:rsidP="00F82E90">
      <w:pPr>
        <w:ind w:firstLine="0"/>
      </w:pPr>
    </w:p>
    <w:p w14:paraId="767B3252" w14:textId="5ECFD784" w:rsidR="00D177A9" w:rsidRDefault="00D177A9" w:rsidP="00F82E90">
      <w:pPr>
        <w:ind w:firstLine="0"/>
      </w:pPr>
      <w:r>
        <w:t xml:space="preserve">So this is a conditional inference tree with 7 terminal nodes where response variable is </w:t>
      </w:r>
      <w:r w:rsidR="007F0F07">
        <w:t>(Sepal.Length) and input variables are Sepal. Width, Petal. Length, Petal. Width, Species.</w:t>
      </w:r>
    </w:p>
    <w:p w14:paraId="668BCACD" w14:textId="6D94AB93" w:rsidR="005C2859" w:rsidRPr="00F82E90" w:rsidRDefault="005C2859" w:rsidP="00F82E90">
      <w:pPr>
        <w:ind w:firstLine="0"/>
      </w:pPr>
      <w:r w:rsidRPr="005C2859">
        <w:lastRenderedPageBreak/>
        <w:drawing>
          <wp:inline distT="0" distB="0" distL="0" distR="0" wp14:anchorId="7562BD8C" wp14:editId="69E0B7D8">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7700"/>
                    </a:xfrm>
                    <a:prstGeom prst="rect">
                      <a:avLst/>
                    </a:prstGeom>
                  </pic:spPr>
                </pic:pic>
              </a:graphicData>
            </a:graphic>
          </wp:inline>
        </w:drawing>
      </w:r>
      <w:r>
        <w:rPr>
          <w:noProof/>
        </w:rPr>
        <mc:AlternateContent>
          <mc:Choice Requires="wps">
            <w:drawing>
              <wp:inline distT="0" distB="0" distL="0" distR="0" wp14:anchorId="1F9F7F8D" wp14:editId="0088D711">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049C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Ri007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sidR="00904F95">
        <w:t>Here we get a huge decision tree plot and as our dependent variable is quantitative variable we also get the boxplots in terminal nodes.</w:t>
      </w:r>
    </w:p>
    <w:p w14:paraId="48156FD3" w14:textId="77777777" w:rsidR="0009128A" w:rsidRPr="00E326F7" w:rsidRDefault="0009128A" w:rsidP="00B34BAF">
      <w:pPr>
        <w:ind w:firstLine="0"/>
      </w:pPr>
    </w:p>
    <w:p w14:paraId="1E5A9FD1" w14:textId="3FE7AAFD" w:rsidR="007A5D43" w:rsidRDefault="00B67CF2" w:rsidP="00B34BAF">
      <w:pPr>
        <w:ind w:firstLine="0"/>
        <w:rPr>
          <w:b/>
          <w:bCs/>
        </w:rPr>
      </w:pPr>
      <w:r>
        <w:rPr>
          <w:b/>
          <w:bCs/>
        </w:rPr>
        <w:t>[C – MISCLASSIFICATION ERROR]</w:t>
      </w:r>
    </w:p>
    <w:p w14:paraId="359774E4" w14:textId="77777777" w:rsidR="00B67CF2" w:rsidRPr="00B67CF2" w:rsidRDefault="00B67CF2" w:rsidP="00B34BAF">
      <w:pPr>
        <w:ind w:firstLine="0"/>
        <w:rPr>
          <w:b/>
          <w:bCs/>
        </w:rPr>
      </w:pPr>
    </w:p>
    <w:p w14:paraId="5FE08EE8" w14:textId="44C01472" w:rsidR="007A5D43" w:rsidRDefault="000E3EF1" w:rsidP="00B34BAF">
      <w:pPr>
        <w:ind w:firstLine="0"/>
        <w:rPr>
          <w:b/>
          <w:bCs/>
          <w:i/>
          <w:iCs/>
        </w:rPr>
      </w:pPr>
      <w:r>
        <w:rPr>
          <w:b/>
          <w:bCs/>
          <w:i/>
          <w:iCs/>
        </w:rPr>
        <w:t>Code:</w:t>
      </w:r>
    </w:p>
    <w:p w14:paraId="17DD3728" w14:textId="68E99787" w:rsidR="000E3EF1" w:rsidRDefault="000E3EF1" w:rsidP="00B34BAF">
      <w:pPr>
        <w:ind w:firstLine="0"/>
        <w:rPr>
          <w:b/>
          <w:bCs/>
          <w:i/>
          <w:iCs/>
        </w:rPr>
      </w:pPr>
      <w:r w:rsidRPr="000E3EF1">
        <w:rPr>
          <w:b/>
          <w:bCs/>
          <w:i/>
          <w:iCs/>
        </w:rPr>
        <w:t>predict(tree,</w:t>
      </w:r>
      <w:r>
        <w:rPr>
          <w:b/>
          <w:bCs/>
          <w:i/>
          <w:iCs/>
        </w:rPr>
        <w:t xml:space="preserve"> </w:t>
      </w:r>
      <w:r w:rsidRPr="000E3EF1">
        <w:rPr>
          <w:b/>
          <w:bCs/>
          <w:i/>
          <w:iCs/>
        </w:rPr>
        <w:t>training_data)</w:t>
      </w:r>
    </w:p>
    <w:p w14:paraId="6466FA38" w14:textId="6B03C70B" w:rsidR="000E3EF1" w:rsidRDefault="000E3EF1" w:rsidP="00B34BAF">
      <w:pPr>
        <w:ind w:firstLine="0"/>
      </w:pPr>
      <w:r>
        <w:t>Here we have used predict</w:t>
      </w:r>
      <w:r w:rsidR="00E43DE6">
        <w:t xml:space="preserve"> </w:t>
      </w:r>
      <w:r>
        <w:t>() function f</w:t>
      </w:r>
      <w:r w:rsidR="00722BA2">
        <w:t>or</w:t>
      </w:r>
      <w:r>
        <w:t xml:space="preserve"> the prediction</w:t>
      </w:r>
      <w:r w:rsidR="00722BA2">
        <w:t xml:space="preserve">, model is tree and data </w:t>
      </w:r>
      <w:r w:rsidR="00E43DE6">
        <w:t>is</w:t>
      </w:r>
      <w:r w:rsidR="00722BA2">
        <w:t xml:space="preserve"> training data.</w:t>
      </w:r>
    </w:p>
    <w:p w14:paraId="6BC81FC4"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[1] setosa     setosa     setosa     setosa     setosa     setosa    </w:t>
      </w:r>
    </w:p>
    <w:p w14:paraId="7777A3AD"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[7] setosa     setosa     setosa     setosa     setosa     setosa    </w:t>
      </w:r>
    </w:p>
    <w:p w14:paraId="43CF1F41"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[13] setosa     setosa     setosa     setosa     setosa     setosa    </w:t>
      </w:r>
    </w:p>
    <w:p w14:paraId="7BEEE0BE"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[19] setosa     setosa     setosa     setosa     setosa     setosa    </w:t>
      </w:r>
    </w:p>
    <w:p w14:paraId="1630DAF4"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[25] setosa     setosa     setosa     setosa     setosa     setosa    </w:t>
      </w:r>
    </w:p>
    <w:p w14:paraId="6B4C74EA"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lastRenderedPageBreak/>
        <w:t xml:space="preserve"> [31] setosa     setosa     setosa     setosa     setosa     setosa    </w:t>
      </w:r>
    </w:p>
    <w:p w14:paraId="6F2E30A3"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[37] setosa     setosa     setosa     setosa     setosa     setosa    </w:t>
      </w:r>
    </w:p>
    <w:p w14:paraId="5A0CD254"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[43] versicolor versicolor virginica  versicolor versicolor versicolor</w:t>
      </w:r>
    </w:p>
    <w:p w14:paraId="38EDB6C2"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[49] versicolor versicolor versicolor versicolor versicolor versicolor</w:t>
      </w:r>
    </w:p>
    <w:p w14:paraId="12890CF1"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[55] versicolor versicolor versicolor versicolor versicolor versicolor</w:t>
      </w:r>
    </w:p>
    <w:p w14:paraId="2EC23293"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[61] virginica  versicolor virginica  versicolor versicolor versicolor</w:t>
      </w:r>
    </w:p>
    <w:p w14:paraId="6B1AEDA4"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[67] virginica  versicolor versicolor versicolor versicolor versicolor</w:t>
      </w:r>
    </w:p>
    <w:p w14:paraId="031BAE48"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[73] versicolor versicolor versicolor versicolor versicolor versicolor</w:t>
      </w:r>
    </w:p>
    <w:p w14:paraId="57F9C3D1"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[79] versicolor versicolor virginica  virginica  virginica  versicolor</w:t>
      </w:r>
    </w:p>
    <w:p w14:paraId="23DA0398"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[85] virginica  virginica  virginica  virginica  virginica  virginica </w:t>
      </w:r>
    </w:p>
    <w:p w14:paraId="7DC8A074"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[91] virginica  virginica  virginica  virginica  virginica  virginica </w:t>
      </w:r>
    </w:p>
    <w:p w14:paraId="14C071DD"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 [97] virginica  virginica  virginica  virginica  virginica  virginica </w:t>
      </w:r>
    </w:p>
    <w:p w14:paraId="35DCD82B"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[103] virginica  virginica  virginica  virginica  virginica  virginica </w:t>
      </w:r>
    </w:p>
    <w:p w14:paraId="745DBBE4"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[109] virginica  virginica  virginica  virginica  virginica  virginica </w:t>
      </w:r>
    </w:p>
    <w:p w14:paraId="4AFE049A"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F97A81">
        <w:rPr>
          <w:rFonts w:ascii="Lucida Console" w:eastAsia="Times New Roman" w:hAnsi="Lucida Console" w:cs="Courier New"/>
          <w:color w:val="FFFFFF"/>
          <w:kern w:val="0"/>
          <w:sz w:val="18"/>
          <w:szCs w:val="18"/>
          <w:bdr w:val="none" w:sz="0" w:space="0" w:color="auto" w:frame="1"/>
          <w:lang w:eastAsia="en-US"/>
        </w:rPr>
        <w:t xml:space="preserve">[115] virginica  virginica  virginica  virginica </w:t>
      </w:r>
    </w:p>
    <w:p w14:paraId="0E035BA5" w14:textId="77777777" w:rsidR="00F97A81" w:rsidRPr="00F97A81" w:rsidRDefault="00F97A81" w:rsidP="00F97A8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lang w:eastAsia="en-US"/>
        </w:rPr>
      </w:pPr>
      <w:r w:rsidRPr="00F97A81">
        <w:rPr>
          <w:rFonts w:ascii="Lucida Console" w:eastAsia="Times New Roman" w:hAnsi="Lucida Console" w:cs="Courier New"/>
          <w:color w:val="FFFFFF"/>
          <w:kern w:val="0"/>
          <w:sz w:val="18"/>
          <w:szCs w:val="18"/>
          <w:bdr w:val="none" w:sz="0" w:space="0" w:color="auto" w:frame="1"/>
          <w:lang w:eastAsia="en-US"/>
        </w:rPr>
        <w:t>Levels: setosa versicolor virginica</w:t>
      </w:r>
    </w:p>
    <w:p w14:paraId="0AF7D315" w14:textId="77777777" w:rsidR="00F97A81" w:rsidRDefault="00F97A81" w:rsidP="00B34BAF">
      <w:pPr>
        <w:ind w:firstLine="0"/>
      </w:pPr>
    </w:p>
    <w:p w14:paraId="10D210AA" w14:textId="637064B1" w:rsidR="00722BA2" w:rsidRDefault="009C3865" w:rsidP="00B34BAF">
      <w:pPr>
        <w:ind w:firstLine="0"/>
      </w:pPr>
      <w:r>
        <w:t xml:space="preserve">Here we can see that all the 118 and observations have predicted species. For example. </w:t>
      </w:r>
      <w:r w:rsidR="002573E7">
        <w:t xml:space="preserve">1 to 42 observation are setosa species, </w:t>
      </w:r>
      <w:r w:rsidR="00953253">
        <w:t xml:space="preserve">43 to 81 are versicolor species and 82 to 118 are </w:t>
      </w:r>
      <w:r w:rsidR="006D4324">
        <w:t>virginica species.</w:t>
      </w:r>
    </w:p>
    <w:p w14:paraId="69D3B94F" w14:textId="71713146" w:rsidR="006D4324" w:rsidRDefault="00E26D1E" w:rsidP="00B34BAF">
      <w:pPr>
        <w:ind w:firstLine="0"/>
      </w:pPr>
      <w:r>
        <w:t xml:space="preserve">But we can also directly get the probabilities </w:t>
      </w:r>
      <w:r w:rsidR="005A7592">
        <w:t>which is used for prediction using following code.</w:t>
      </w:r>
    </w:p>
    <w:p w14:paraId="5866EF1D" w14:textId="04F5C5C0" w:rsidR="00E67601" w:rsidRDefault="009A2424" w:rsidP="00E67601">
      <w:pPr>
        <w:ind w:firstLine="0"/>
        <w:rPr>
          <w:b/>
          <w:bCs/>
          <w:i/>
          <w:iCs/>
        </w:rPr>
      </w:pPr>
      <w:r>
        <w:rPr>
          <w:b/>
          <w:bCs/>
          <w:i/>
          <w:iCs/>
        </w:rPr>
        <w:t>p</w:t>
      </w:r>
      <w:r w:rsidR="005A7592">
        <w:rPr>
          <w:b/>
          <w:bCs/>
          <w:i/>
          <w:iCs/>
        </w:rPr>
        <w:t xml:space="preserve">redict(tree, training_data, </w:t>
      </w:r>
      <w:r>
        <w:rPr>
          <w:b/>
          <w:bCs/>
          <w:i/>
          <w:iCs/>
        </w:rPr>
        <w:t>type = ‘prob’</w:t>
      </w:r>
      <w:r w:rsidR="005A7592">
        <w:rPr>
          <w:b/>
          <w:bCs/>
          <w:i/>
          <w:iCs/>
        </w:rPr>
        <w:t>)</w:t>
      </w:r>
    </w:p>
    <w:p w14:paraId="63B00714" w14:textId="4BCA74FE" w:rsidR="00E67601" w:rsidRDefault="00E67601" w:rsidP="00E67601">
      <w:pPr>
        <w:ind w:firstLine="0"/>
      </w:pPr>
      <w:r>
        <w:t>The probability in last 5 observations are displayed below.</w:t>
      </w:r>
    </w:p>
    <w:p w14:paraId="4708DA25"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E67D32">
        <w:rPr>
          <w:rFonts w:ascii="Lucida Console" w:eastAsia="Times New Roman" w:hAnsi="Lucida Console" w:cs="Courier New"/>
          <w:color w:val="FFFFFF"/>
          <w:kern w:val="0"/>
          <w:sz w:val="22"/>
          <w:szCs w:val="22"/>
          <w:bdr w:val="none" w:sz="0" w:space="0" w:color="auto" w:frame="1"/>
          <w:lang w:eastAsia="en-US"/>
        </w:rPr>
        <w:t>[[113]]</w:t>
      </w:r>
    </w:p>
    <w:p w14:paraId="39A5A85D"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E67D32">
        <w:rPr>
          <w:rFonts w:ascii="Lucida Console" w:eastAsia="Times New Roman" w:hAnsi="Lucida Console" w:cs="Courier New"/>
          <w:color w:val="FFFFFF"/>
          <w:kern w:val="0"/>
          <w:sz w:val="22"/>
          <w:szCs w:val="22"/>
          <w:bdr w:val="none" w:sz="0" w:space="0" w:color="auto" w:frame="1"/>
          <w:lang w:eastAsia="en-US"/>
        </w:rPr>
        <w:t>[1] 0.00000000 0.02941176 0.97058824</w:t>
      </w:r>
    </w:p>
    <w:p w14:paraId="2338D958"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p>
    <w:p w14:paraId="56F6CB7A"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E67D32">
        <w:rPr>
          <w:rFonts w:ascii="Lucida Console" w:eastAsia="Times New Roman" w:hAnsi="Lucida Console" w:cs="Courier New"/>
          <w:color w:val="FFFFFF"/>
          <w:kern w:val="0"/>
          <w:sz w:val="22"/>
          <w:szCs w:val="22"/>
          <w:bdr w:val="none" w:sz="0" w:space="0" w:color="auto" w:frame="1"/>
          <w:lang w:eastAsia="en-US"/>
        </w:rPr>
        <w:t>[[114]]</w:t>
      </w:r>
    </w:p>
    <w:p w14:paraId="54E8DE3C"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E67D32">
        <w:rPr>
          <w:rFonts w:ascii="Lucida Console" w:eastAsia="Times New Roman" w:hAnsi="Lucida Console" w:cs="Courier New"/>
          <w:color w:val="FFFFFF"/>
          <w:kern w:val="0"/>
          <w:sz w:val="22"/>
          <w:szCs w:val="22"/>
          <w:bdr w:val="none" w:sz="0" w:space="0" w:color="auto" w:frame="1"/>
          <w:lang w:eastAsia="en-US"/>
        </w:rPr>
        <w:t>[1] 0.00000000 0.02941176 0.97058824</w:t>
      </w:r>
    </w:p>
    <w:p w14:paraId="04A2989D"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p>
    <w:p w14:paraId="6CC57954"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E67D32">
        <w:rPr>
          <w:rFonts w:ascii="Lucida Console" w:eastAsia="Times New Roman" w:hAnsi="Lucida Console" w:cs="Courier New"/>
          <w:color w:val="FFFFFF"/>
          <w:kern w:val="0"/>
          <w:sz w:val="22"/>
          <w:szCs w:val="22"/>
          <w:bdr w:val="none" w:sz="0" w:space="0" w:color="auto" w:frame="1"/>
          <w:lang w:eastAsia="en-US"/>
        </w:rPr>
        <w:t>[[115]]</w:t>
      </w:r>
    </w:p>
    <w:p w14:paraId="6ECC717E"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E67D32">
        <w:rPr>
          <w:rFonts w:ascii="Lucida Console" w:eastAsia="Times New Roman" w:hAnsi="Lucida Console" w:cs="Courier New"/>
          <w:color w:val="FFFFFF"/>
          <w:kern w:val="0"/>
          <w:sz w:val="22"/>
          <w:szCs w:val="22"/>
          <w:bdr w:val="none" w:sz="0" w:space="0" w:color="auto" w:frame="1"/>
          <w:lang w:eastAsia="en-US"/>
        </w:rPr>
        <w:t>[1] 0.00000000 0.02941176 0.97058824</w:t>
      </w:r>
    </w:p>
    <w:p w14:paraId="342AD0DB"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p>
    <w:p w14:paraId="699B328E"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E67D32">
        <w:rPr>
          <w:rFonts w:ascii="Lucida Console" w:eastAsia="Times New Roman" w:hAnsi="Lucida Console" w:cs="Courier New"/>
          <w:color w:val="FFFFFF"/>
          <w:kern w:val="0"/>
          <w:sz w:val="22"/>
          <w:szCs w:val="22"/>
          <w:bdr w:val="none" w:sz="0" w:space="0" w:color="auto" w:frame="1"/>
          <w:lang w:eastAsia="en-US"/>
        </w:rPr>
        <w:t>[[116]]</w:t>
      </w:r>
    </w:p>
    <w:p w14:paraId="01EF58FE"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E67D32">
        <w:rPr>
          <w:rFonts w:ascii="Lucida Console" w:eastAsia="Times New Roman" w:hAnsi="Lucida Console" w:cs="Courier New"/>
          <w:color w:val="FFFFFF"/>
          <w:kern w:val="0"/>
          <w:sz w:val="22"/>
          <w:szCs w:val="22"/>
          <w:bdr w:val="none" w:sz="0" w:space="0" w:color="auto" w:frame="1"/>
          <w:lang w:eastAsia="en-US"/>
        </w:rPr>
        <w:t>[1] 0.00000000 0.02941176 0.97058824</w:t>
      </w:r>
    </w:p>
    <w:p w14:paraId="5635AEDC"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p>
    <w:p w14:paraId="64821CAB"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E67D32">
        <w:rPr>
          <w:rFonts w:ascii="Lucida Console" w:eastAsia="Times New Roman" w:hAnsi="Lucida Console" w:cs="Courier New"/>
          <w:color w:val="FFFFFF"/>
          <w:kern w:val="0"/>
          <w:sz w:val="22"/>
          <w:szCs w:val="22"/>
          <w:bdr w:val="none" w:sz="0" w:space="0" w:color="auto" w:frame="1"/>
          <w:lang w:eastAsia="en-US"/>
        </w:rPr>
        <w:t>[[117]]</w:t>
      </w:r>
    </w:p>
    <w:p w14:paraId="6E92A86E"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E67D32">
        <w:rPr>
          <w:rFonts w:ascii="Lucida Console" w:eastAsia="Times New Roman" w:hAnsi="Lucida Console" w:cs="Courier New"/>
          <w:color w:val="FFFFFF"/>
          <w:kern w:val="0"/>
          <w:sz w:val="22"/>
          <w:szCs w:val="22"/>
          <w:bdr w:val="none" w:sz="0" w:space="0" w:color="auto" w:frame="1"/>
          <w:lang w:eastAsia="en-US"/>
        </w:rPr>
        <w:t>[1] 0.00000000 0.02941176 0.97058824</w:t>
      </w:r>
    </w:p>
    <w:p w14:paraId="0B547BC6"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p>
    <w:p w14:paraId="431D1F7D"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E67D32">
        <w:rPr>
          <w:rFonts w:ascii="Lucida Console" w:eastAsia="Times New Roman" w:hAnsi="Lucida Console" w:cs="Courier New"/>
          <w:color w:val="FFFFFF"/>
          <w:kern w:val="0"/>
          <w:sz w:val="22"/>
          <w:szCs w:val="22"/>
          <w:bdr w:val="none" w:sz="0" w:space="0" w:color="auto" w:frame="1"/>
          <w:lang w:eastAsia="en-US"/>
        </w:rPr>
        <w:t>[[118]]</w:t>
      </w:r>
    </w:p>
    <w:p w14:paraId="4F4DDFF7" w14:textId="77777777" w:rsidR="00E67D32" w:rsidRPr="00E67D32" w:rsidRDefault="00E67D32" w:rsidP="00E67D3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lang w:eastAsia="en-US"/>
        </w:rPr>
      </w:pPr>
      <w:r w:rsidRPr="00E67D32">
        <w:rPr>
          <w:rFonts w:ascii="Lucida Console" w:eastAsia="Times New Roman" w:hAnsi="Lucida Console" w:cs="Courier New"/>
          <w:color w:val="FFFFFF"/>
          <w:kern w:val="0"/>
          <w:sz w:val="22"/>
          <w:szCs w:val="22"/>
          <w:bdr w:val="none" w:sz="0" w:space="0" w:color="auto" w:frame="1"/>
          <w:lang w:eastAsia="en-US"/>
        </w:rPr>
        <w:t>[1] 0.00000000 0.02941176 0.97058824</w:t>
      </w:r>
    </w:p>
    <w:p w14:paraId="30F701FA" w14:textId="5CB8F0BD" w:rsidR="00E67601" w:rsidRDefault="00E67601" w:rsidP="00E67601">
      <w:pPr>
        <w:ind w:firstLine="0"/>
      </w:pPr>
    </w:p>
    <w:p w14:paraId="3DF8681D" w14:textId="50FD4595" w:rsidR="00E67D32" w:rsidRDefault="00E67D32" w:rsidP="00E67601">
      <w:pPr>
        <w:ind w:firstLine="0"/>
      </w:pPr>
      <w:r>
        <w:t>As we can see for the 118</w:t>
      </w:r>
      <w:r w:rsidRPr="00E67D32">
        <w:rPr>
          <w:vertAlign w:val="superscript"/>
        </w:rPr>
        <w:t>th</w:t>
      </w:r>
      <w:r>
        <w:t xml:space="preserve"> observation </w:t>
      </w:r>
      <w:r w:rsidR="006E706B">
        <w:t>there are probabilities for all 3 species and in 118</w:t>
      </w:r>
      <w:r w:rsidR="006E706B" w:rsidRPr="006E706B">
        <w:rPr>
          <w:vertAlign w:val="superscript"/>
        </w:rPr>
        <w:t>th</w:t>
      </w:r>
      <w:r w:rsidR="006E706B">
        <w:t xml:space="preserve"> observation</w:t>
      </w:r>
      <w:r w:rsidR="00601C94">
        <w:t xml:space="preserve"> probability of 3</w:t>
      </w:r>
      <w:r w:rsidR="00601C94" w:rsidRPr="00601C94">
        <w:rPr>
          <w:vertAlign w:val="superscript"/>
        </w:rPr>
        <w:t>rd</w:t>
      </w:r>
      <w:r w:rsidR="00601C94">
        <w:t xml:space="preserve"> species is 0.97 which is highest.</w:t>
      </w:r>
    </w:p>
    <w:p w14:paraId="1F6350F4" w14:textId="4FE2ACB6" w:rsidR="00826844" w:rsidRDefault="00826844" w:rsidP="00E67601">
      <w:pPr>
        <w:ind w:firstLine="0"/>
      </w:pPr>
      <w:r>
        <w:t>MISCLASSIFICATION ERROR</w:t>
      </w:r>
    </w:p>
    <w:p w14:paraId="30EE1660" w14:textId="77777777" w:rsidR="00B6013A" w:rsidRPr="00B6013A" w:rsidRDefault="00826844" w:rsidP="00B6013A">
      <w:pPr>
        <w:ind w:firstLine="0"/>
        <w:rPr>
          <w:b/>
          <w:bCs/>
          <w:i/>
          <w:iCs/>
        </w:rPr>
      </w:pPr>
      <w:r>
        <w:rPr>
          <w:b/>
          <w:bCs/>
          <w:i/>
          <w:iCs/>
        </w:rPr>
        <w:lastRenderedPageBreak/>
        <w:t>Code:</w:t>
      </w:r>
      <w:r>
        <w:rPr>
          <w:b/>
          <w:bCs/>
          <w:i/>
          <w:iCs/>
        </w:rPr>
        <w:br/>
      </w:r>
      <w:r w:rsidR="00B6013A" w:rsidRPr="00B6013A">
        <w:rPr>
          <w:b/>
          <w:bCs/>
          <w:i/>
          <w:iCs/>
        </w:rPr>
        <w:t>predection1 &lt;- predict(tree, training_data)</w:t>
      </w:r>
    </w:p>
    <w:p w14:paraId="38DD328C" w14:textId="13D171BC" w:rsidR="00B6013A" w:rsidRPr="00B6013A" w:rsidRDefault="00B6013A" w:rsidP="00B6013A">
      <w:pPr>
        <w:ind w:firstLine="0"/>
        <w:rPr>
          <w:b/>
          <w:bCs/>
          <w:i/>
          <w:iCs/>
        </w:rPr>
      </w:pPr>
      <w:r w:rsidRPr="00B6013A">
        <w:rPr>
          <w:b/>
          <w:bCs/>
          <w:i/>
          <w:iCs/>
        </w:rPr>
        <w:t>table1 &lt;- table</w:t>
      </w:r>
      <w:r>
        <w:rPr>
          <w:b/>
          <w:bCs/>
          <w:i/>
          <w:iCs/>
        </w:rPr>
        <w:t xml:space="preserve"> </w:t>
      </w:r>
      <w:r w:rsidRPr="00B6013A">
        <w:rPr>
          <w:b/>
          <w:bCs/>
          <w:i/>
          <w:iCs/>
        </w:rPr>
        <w:t>(Predicted = predection1,</w:t>
      </w:r>
      <w:r>
        <w:rPr>
          <w:b/>
          <w:bCs/>
          <w:i/>
          <w:iCs/>
        </w:rPr>
        <w:t xml:space="preserve"> </w:t>
      </w:r>
      <w:r w:rsidRPr="00B6013A">
        <w:rPr>
          <w:b/>
          <w:bCs/>
          <w:i/>
          <w:iCs/>
        </w:rPr>
        <w:t>Actual = training_data$Species)</w:t>
      </w:r>
    </w:p>
    <w:p w14:paraId="3F27E7A9" w14:textId="4AF6BBC0" w:rsidR="00B6013A" w:rsidRPr="00B6013A" w:rsidRDefault="00B6013A" w:rsidP="00B6013A">
      <w:pPr>
        <w:ind w:firstLine="0"/>
        <w:rPr>
          <w:b/>
          <w:bCs/>
          <w:i/>
          <w:iCs/>
        </w:rPr>
      </w:pPr>
      <w:r w:rsidRPr="00B6013A">
        <w:rPr>
          <w:b/>
          <w:bCs/>
          <w:i/>
          <w:iCs/>
        </w:rPr>
        <w:t>table1</w:t>
      </w:r>
    </w:p>
    <w:p w14:paraId="762501D0" w14:textId="5322D1EA" w:rsidR="00826844" w:rsidRDefault="00B6013A" w:rsidP="00B6013A">
      <w:pPr>
        <w:ind w:firstLine="0"/>
        <w:rPr>
          <w:b/>
          <w:bCs/>
          <w:i/>
          <w:iCs/>
        </w:rPr>
      </w:pPr>
      <w:r w:rsidRPr="00B6013A">
        <w:rPr>
          <w:b/>
          <w:bCs/>
          <w:i/>
          <w:iCs/>
        </w:rPr>
        <w:t xml:space="preserve">1 </w:t>
      </w:r>
      <w:r>
        <w:rPr>
          <w:b/>
          <w:bCs/>
          <w:i/>
          <w:iCs/>
        </w:rPr>
        <w:t>–</w:t>
      </w:r>
      <w:r w:rsidRPr="00B6013A">
        <w:rPr>
          <w:b/>
          <w:bCs/>
          <w:i/>
          <w:iCs/>
        </w:rPr>
        <w:t xml:space="preserve"> sum</w:t>
      </w:r>
      <w:r>
        <w:rPr>
          <w:b/>
          <w:bCs/>
          <w:i/>
          <w:iCs/>
        </w:rPr>
        <w:t xml:space="preserve"> </w:t>
      </w:r>
      <w:r w:rsidRPr="00B6013A">
        <w:rPr>
          <w:b/>
          <w:bCs/>
          <w:i/>
          <w:iCs/>
        </w:rPr>
        <w:t>(diag(table1))/sum(table1)</w:t>
      </w:r>
    </w:p>
    <w:p w14:paraId="01193502" w14:textId="007E27E6" w:rsidR="007F0B25" w:rsidRDefault="00B23FFA" w:rsidP="00B6013A">
      <w:pPr>
        <w:ind w:firstLine="0"/>
      </w:pPr>
      <w:r>
        <w:t>Predict</w:t>
      </w:r>
      <w:r w:rsidR="007F0B25">
        <w:t xml:space="preserve"> </w:t>
      </w:r>
      <w:r>
        <w:t xml:space="preserve">() function is used to predict the values. Model used is tree model and dataset is training data. Let us store the predictions in </w:t>
      </w:r>
      <w:r w:rsidR="007F0B25">
        <w:t>prediction 1. These predictions are final in case of first, second and third species.</w:t>
      </w:r>
      <w:r w:rsidR="00E5410C">
        <w:t xml:space="preserve"> Next step is to make a table </w:t>
      </w:r>
      <w:r w:rsidR="00385C76">
        <w:t>with prediction 1 and traning_data$Species and store it in table 1.</w:t>
      </w:r>
      <w:r w:rsidR="00835F7C">
        <w:t xml:space="preserve"> Here (prediction1) is the predicted value and the (training_data$Species) is the actual values.</w:t>
      </w:r>
    </w:p>
    <w:p w14:paraId="02CD5DAD" w14:textId="5EA89A2D" w:rsidR="008505B1" w:rsidRDefault="008505B1" w:rsidP="00B6013A">
      <w:pPr>
        <w:ind w:firstLine="0"/>
      </w:pPr>
      <w:r>
        <w:t>Ouput:</w:t>
      </w:r>
    </w:p>
    <w:p w14:paraId="25AFD918" w14:textId="77777777" w:rsidR="007D2416" w:rsidRPr="007D2416" w:rsidRDefault="007D2416" w:rsidP="007D241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416">
        <w:rPr>
          <w:rFonts w:ascii="Lucida Console" w:eastAsia="Times New Roman" w:hAnsi="Lucida Console" w:cs="Courier New"/>
          <w:color w:val="FFFFFF"/>
          <w:kern w:val="0"/>
          <w:sz w:val="22"/>
          <w:szCs w:val="22"/>
          <w:bdr w:val="none" w:sz="0" w:space="0" w:color="auto" w:frame="1"/>
          <w:lang w:eastAsia="en-US"/>
        </w:rPr>
        <w:t>Predicted    setosa versicolor virginica</w:t>
      </w:r>
    </w:p>
    <w:p w14:paraId="66282F34" w14:textId="77777777" w:rsidR="007D2416" w:rsidRPr="007D2416" w:rsidRDefault="007D2416" w:rsidP="007D241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416">
        <w:rPr>
          <w:rFonts w:ascii="Lucida Console" w:eastAsia="Times New Roman" w:hAnsi="Lucida Console" w:cs="Courier New"/>
          <w:color w:val="FFFFFF"/>
          <w:kern w:val="0"/>
          <w:sz w:val="22"/>
          <w:szCs w:val="22"/>
          <w:bdr w:val="none" w:sz="0" w:space="0" w:color="auto" w:frame="1"/>
          <w:lang w:eastAsia="en-US"/>
        </w:rPr>
        <w:t xml:space="preserve">  setosa         42          0         0</w:t>
      </w:r>
    </w:p>
    <w:p w14:paraId="2EA7D4A7" w14:textId="77777777" w:rsidR="007D2416" w:rsidRPr="007D2416" w:rsidRDefault="007D2416" w:rsidP="007D241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416">
        <w:rPr>
          <w:rFonts w:ascii="Lucida Console" w:eastAsia="Times New Roman" w:hAnsi="Lucida Console" w:cs="Courier New"/>
          <w:color w:val="FFFFFF"/>
          <w:kern w:val="0"/>
          <w:sz w:val="22"/>
          <w:szCs w:val="22"/>
          <w:bdr w:val="none" w:sz="0" w:space="0" w:color="auto" w:frame="1"/>
          <w:lang w:eastAsia="en-US"/>
        </w:rPr>
        <w:t xml:space="preserve">  versicolor      0         34         1</w:t>
      </w:r>
    </w:p>
    <w:p w14:paraId="7795E0AF" w14:textId="77777777" w:rsidR="007D2416" w:rsidRPr="007D2416" w:rsidRDefault="007D2416" w:rsidP="007D241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7D2416">
        <w:rPr>
          <w:rFonts w:ascii="Lucida Console" w:eastAsia="Times New Roman" w:hAnsi="Lucida Console" w:cs="Courier New"/>
          <w:color w:val="FFFFFF"/>
          <w:kern w:val="0"/>
          <w:sz w:val="22"/>
          <w:szCs w:val="22"/>
          <w:bdr w:val="none" w:sz="0" w:space="0" w:color="auto" w:frame="1"/>
          <w:lang w:eastAsia="en-US"/>
        </w:rPr>
        <w:t xml:space="preserve">  virginica       0          4        37</w:t>
      </w:r>
    </w:p>
    <w:p w14:paraId="0B81151B" w14:textId="77777777" w:rsidR="007D2416" w:rsidRPr="007D2416" w:rsidRDefault="007D2416" w:rsidP="007D241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22"/>
          <w:szCs w:val="22"/>
          <w:lang w:eastAsia="en-US"/>
        </w:rPr>
      </w:pPr>
    </w:p>
    <w:p w14:paraId="0D9527AC" w14:textId="6E248EA4" w:rsidR="007D2416" w:rsidRPr="007D2416" w:rsidRDefault="007D2416" w:rsidP="007D241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lang w:eastAsia="en-US"/>
        </w:rPr>
      </w:pPr>
      <w:r w:rsidRPr="007D2416">
        <w:rPr>
          <w:rFonts w:ascii="Lucida Console" w:eastAsia="Times New Roman" w:hAnsi="Lucida Console" w:cs="Courier New"/>
          <w:color w:val="FFFFFF"/>
          <w:kern w:val="0"/>
          <w:sz w:val="22"/>
          <w:szCs w:val="22"/>
          <w:bdr w:val="none" w:sz="0" w:space="0" w:color="auto" w:frame="1"/>
          <w:lang w:eastAsia="en-US"/>
        </w:rPr>
        <w:t xml:space="preserve"> </w:t>
      </w:r>
      <w:r w:rsidRPr="007D2416">
        <w:rPr>
          <w:rFonts w:ascii="Lucida Console" w:eastAsia="Times New Roman" w:hAnsi="Lucida Console" w:cs="Courier New"/>
          <w:color w:val="FFFFFF"/>
          <w:kern w:val="0"/>
          <w:sz w:val="22"/>
          <w:szCs w:val="22"/>
          <w:bdr w:val="none" w:sz="0" w:space="0" w:color="auto" w:frame="1"/>
          <w:lang w:eastAsia="en-US"/>
        </w:rPr>
        <w:t>[1] 0.04237288</w:t>
      </w:r>
    </w:p>
    <w:p w14:paraId="052F95F4" w14:textId="72B91F47" w:rsidR="008505B1" w:rsidRDefault="008505B1" w:rsidP="00B6013A">
      <w:pPr>
        <w:ind w:firstLine="0"/>
      </w:pPr>
    </w:p>
    <w:p w14:paraId="42F1CA86" w14:textId="608A9904" w:rsidR="007D2416" w:rsidRDefault="005E77C8" w:rsidP="00B6013A">
      <w:pPr>
        <w:ind w:firstLine="0"/>
      </w:pPr>
      <w:r>
        <w:t>So</w:t>
      </w:r>
      <w:r w:rsidR="00D55F5E">
        <w:t>,</w:t>
      </w:r>
      <w:r>
        <w:t xml:space="preserve"> there are 42 </w:t>
      </w:r>
      <w:r w:rsidR="00277525">
        <w:t>observations for first species as predicted by the decision tree model. So</w:t>
      </w:r>
      <w:r w:rsidR="00D55F5E">
        <w:t>,</w:t>
      </w:r>
      <w:r w:rsidR="00277525">
        <w:t xml:space="preserve"> we have correct classification. Also</w:t>
      </w:r>
      <w:r w:rsidR="00D55F5E">
        <w:t>,</w:t>
      </w:r>
      <w:r w:rsidR="00277525">
        <w:t xml:space="preserve"> the observation for second and third species is 34 and </w:t>
      </w:r>
      <w:r w:rsidR="00CB0CD3">
        <w:t>37. There are also some misclassifications</w:t>
      </w:r>
      <w:r w:rsidR="00D55F5E">
        <w:t>. There</w:t>
      </w:r>
      <w:r w:rsidR="00C96D3D">
        <w:t xml:space="preserve"> is 1 observation </w:t>
      </w:r>
      <w:r w:rsidR="00A21E3F">
        <w:t>which belongs</w:t>
      </w:r>
      <w:r w:rsidR="00C96D3D">
        <w:t xml:space="preserve"> to </w:t>
      </w:r>
      <w:r w:rsidR="00F317BF">
        <w:t>virginica species but it seems that it belongs to versi</w:t>
      </w:r>
      <w:r w:rsidR="00E42EEA">
        <w:t>color species. Similarly, there are 4 species which belongs to ver</w:t>
      </w:r>
      <w:r w:rsidR="00A21E3F">
        <w:t xml:space="preserve">sicolor species and but seems to belong to the virginica species. </w:t>
      </w:r>
    </w:p>
    <w:p w14:paraId="401D0CB7" w14:textId="4B7D4A26" w:rsidR="001C4074" w:rsidRDefault="001C4074" w:rsidP="00B6013A">
      <w:pPr>
        <w:ind w:firstLine="0"/>
      </w:pPr>
      <w:r>
        <w:t>Thus</w:t>
      </w:r>
      <w:r w:rsidR="00B554B9">
        <w:t>,</w:t>
      </w:r>
      <w:r>
        <w:t xml:space="preserve"> we calculate the misclassification error</w:t>
      </w:r>
      <w:r w:rsidR="00661D08">
        <w:t xml:space="preserve"> and that is </w:t>
      </w:r>
      <w:r w:rsidR="000C1BD2">
        <w:t>4% so the accuracy of model is about 96%</w:t>
      </w:r>
      <w:r w:rsidR="00B554B9">
        <w:t xml:space="preserve">. </w:t>
      </w:r>
    </w:p>
    <w:p w14:paraId="20928207" w14:textId="79572DC9" w:rsidR="00B554B9" w:rsidRDefault="00B554B9" w:rsidP="00B6013A">
      <w:pPr>
        <w:ind w:firstLine="0"/>
      </w:pPr>
      <w:r>
        <w:t>Now we will calculate the misclassification error for testing data</w:t>
      </w:r>
    </w:p>
    <w:p w14:paraId="208468F0" w14:textId="0FEB3936" w:rsidR="00B554B9" w:rsidRDefault="00B554B9" w:rsidP="00B6013A">
      <w:pPr>
        <w:ind w:firstLine="0"/>
        <w:rPr>
          <w:b/>
          <w:bCs/>
          <w:i/>
          <w:iCs/>
        </w:rPr>
      </w:pPr>
      <w:r>
        <w:rPr>
          <w:b/>
          <w:bCs/>
          <w:i/>
          <w:iCs/>
        </w:rPr>
        <w:t>Code:</w:t>
      </w:r>
    </w:p>
    <w:p w14:paraId="2482297B" w14:textId="77777777" w:rsidR="00AA4CE5" w:rsidRPr="00AA4CE5" w:rsidRDefault="00AA4CE5" w:rsidP="00AA4CE5">
      <w:pPr>
        <w:ind w:firstLine="0"/>
        <w:rPr>
          <w:b/>
          <w:bCs/>
          <w:i/>
          <w:iCs/>
        </w:rPr>
      </w:pPr>
      <w:r w:rsidRPr="00AA4CE5">
        <w:rPr>
          <w:b/>
          <w:bCs/>
          <w:i/>
          <w:iCs/>
        </w:rPr>
        <w:lastRenderedPageBreak/>
        <w:t>prediction2 &lt;- predict(tree,testing_data)</w:t>
      </w:r>
    </w:p>
    <w:p w14:paraId="307E27FB" w14:textId="77777777" w:rsidR="00AA4CE5" w:rsidRPr="00AA4CE5" w:rsidRDefault="00AA4CE5" w:rsidP="00AA4CE5">
      <w:pPr>
        <w:ind w:firstLine="0"/>
        <w:rPr>
          <w:b/>
          <w:bCs/>
          <w:i/>
          <w:iCs/>
        </w:rPr>
      </w:pPr>
      <w:r w:rsidRPr="00AA4CE5">
        <w:rPr>
          <w:b/>
          <w:bCs/>
          <w:i/>
          <w:iCs/>
        </w:rPr>
        <w:t>table2 &lt;- table(Predicted = prediction2,Actual = testing_data$Species)</w:t>
      </w:r>
    </w:p>
    <w:p w14:paraId="45219D2D" w14:textId="20FCAD6D" w:rsidR="00AA4CE5" w:rsidRPr="00AA4CE5" w:rsidRDefault="00AA4CE5" w:rsidP="00AA4CE5">
      <w:pPr>
        <w:ind w:firstLine="0"/>
        <w:rPr>
          <w:b/>
          <w:bCs/>
          <w:i/>
          <w:iCs/>
        </w:rPr>
      </w:pPr>
      <w:r w:rsidRPr="00AA4CE5">
        <w:rPr>
          <w:b/>
          <w:bCs/>
          <w:i/>
          <w:iCs/>
        </w:rPr>
        <w:t>table2</w:t>
      </w:r>
    </w:p>
    <w:p w14:paraId="4DFE94EC" w14:textId="14ED01AA" w:rsidR="00B554B9" w:rsidRDefault="00AA4CE5" w:rsidP="00AA4CE5">
      <w:pPr>
        <w:ind w:firstLine="0"/>
        <w:rPr>
          <w:b/>
          <w:bCs/>
          <w:i/>
          <w:iCs/>
        </w:rPr>
      </w:pPr>
      <w:r w:rsidRPr="00AA4CE5">
        <w:rPr>
          <w:b/>
          <w:bCs/>
          <w:i/>
          <w:iCs/>
        </w:rPr>
        <w:t>1 - sum(diag(table2))/sum(table2)</w:t>
      </w:r>
    </w:p>
    <w:p w14:paraId="45729FC8" w14:textId="1326CE2A" w:rsidR="001E683C" w:rsidRDefault="00AA4CE5" w:rsidP="00AA4CE5">
      <w:pPr>
        <w:ind w:firstLine="0"/>
      </w:pPr>
      <w:r>
        <w:t xml:space="preserve">The predictions are stored in (prediction2). Predictions are done using predict function. </w:t>
      </w:r>
      <w:r w:rsidR="00F16355">
        <w:t xml:space="preserve">Tree model and testing data is used. </w:t>
      </w:r>
      <w:r w:rsidR="00330303">
        <w:t xml:space="preserve">Then a table is made with prediction2 and testing_data$Species which is stored in </w:t>
      </w:r>
      <w:r w:rsidR="001E683C">
        <w:t xml:space="preserve">table2. </w:t>
      </w:r>
    </w:p>
    <w:p w14:paraId="52BFE7C4" w14:textId="39B64650" w:rsidR="0086074C" w:rsidRDefault="0086074C" w:rsidP="00AA4CE5">
      <w:pPr>
        <w:ind w:firstLine="0"/>
      </w:pPr>
      <w:r>
        <w:t>Output:</w:t>
      </w:r>
    </w:p>
    <w:p w14:paraId="2BB8E890" w14:textId="77777777" w:rsidR="0086074C" w:rsidRPr="0086074C" w:rsidRDefault="0086074C" w:rsidP="0086074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86074C">
        <w:rPr>
          <w:rFonts w:ascii="Lucida Console" w:eastAsia="Times New Roman" w:hAnsi="Lucida Console" w:cs="Courier New"/>
          <w:color w:val="FFFFFF"/>
          <w:kern w:val="0"/>
          <w:sz w:val="22"/>
          <w:szCs w:val="22"/>
          <w:bdr w:val="none" w:sz="0" w:space="0" w:color="auto" w:frame="1"/>
          <w:lang w:eastAsia="en-US"/>
        </w:rPr>
        <w:t xml:space="preserve">            Actual</w:t>
      </w:r>
    </w:p>
    <w:p w14:paraId="6FBEB699" w14:textId="77777777" w:rsidR="0086074C" w:rsidRPr="0086074C" w:rsidRDefault="0086074C" w:rsidP="0086074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86074C">
        <w:rPr>
          <w:rFonts w:ascii="Lucida Console" w:eastAsia="Times New Roman" w:hAnsi="Lucida Console" w:cs="Courier New"/>
          <w:color w:val="FFFFFF"/>
          <w:kern w:val="0"/>
          <w:sz w:val="22"/>
          <w:szCs w:val="22"/>
          <w:bdr w:val="none" w:sz="0" w:space="0" w:color="auto" w:frame="1"/>
          <w:lang w:eastAsia="en-US"/>
        </w:rPr>
        <w:t>Predicted    setosa versicolor virginica</w:t>
      </w:r>
    </w:p>
    <w:p w14:paraId="02700711" w14:textId="77777777" w:rsidR="0086074C" w:rsidRPr="0086074C" w:rsidRDefault="0086074C" w:rsidP="0086074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86074C">
        <w:rPr>
          <w:rFonts w:ascii="Lucida Console" w:eastAsia="Times New Roman" w:hAnsi="Lucida Console" w:cs="Courier New"/>
          <w:color w:val="FFFFFF"/>
          <w:kern w:val="0"/>
          <w:sz w:val="22"/>
          <w:szCs w:val="22"/>
          <w:bdr w:val="none" w:sz="0" w:space="0" w:color="auto" w:frame="1"/>
          <w:lang w:eastAsia="en-US"/>
        </w:rPr>
        <w:t xml:space="preserve">  setosa          8          0         0</w:t>
      </w:r>
    </w:p>
    <w:p w14:paraId="1ECBD7D7" w14:textId="77777777" w:rsidR="0086074C" w:rsidRPr="0086074C" w:rsidRDefault="0086074C" w:rsidP="0086074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86074C">
        <w:rPr>
          <w:rFonts w:ascii="Lucida Console" w:eastAsia="Times New Roman" w:hAnsi="Lucida Console" w:cs="Courier New"/>
          <w:color w:val="FFFFFF"/>
          <w:kern w:val="0"/>
          <w:sz w:val="22"/>
          <w:szCs w:val="22"/>
          <w:bdr w:val="none" w:sz="0" w:space="0" w:color="auto" w:frame="1"/>
          <w:lang w:eastAsia="en-US"/>
        </w:rPr>
        <w:t xml:space="preserve">  versicolor      0         11         0</w:t>
      </w:r>
    </w:p>
    <w:p w14:paraId="0D242396" w14:textId="1995B018" w:rsidR="0086074C" w:rsidRDefault="0086074C" w:rsidP="0086074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86074C">
        <w:rPr>
          <w:rFonts w:ascii="Lucida Console" w:eastAsia="Times New Roman" w:hAnsi="Lucida Console" w:cs="Courier New"/>
          <w:color w:val="FFFFFF"/>
          <w:kern w:val="0"/>
          <w:sz w:val="22"/>
          <w:szCs w:val="22"/>
          <w:bdr w:val="none" w:sz="0" w:space="0" w:color="auto" w:frame="1"/>
          <w:lang w:eastAsia="en-US"/>
        </w:rPr>
        <w:t xml:space="preserve">  virginica       0          1        12</w:t>
      </w:r>
    </w:p>
    <w:p w14:paraId="1E9147D0" w14:textId="77777777" w:rsidR="00440BC9" w:rsidRDefault="00440BC9" w:rsidP="0086074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p>
    <w:p w14:paraId="5B3431D4" w14:textId="77777777" w:rsidR="0070670A" w:rsidRPr="0070670A" w:rsidRDefault="0070670A" w:rsidP="007067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lang w:eastAsia="en-US"/>
        </w:rPr>
      </w:pPr>
      <w:r w:rsidRPr="0070670A">
        <w:rPr>
          <w:rFonts w:ascii="Lucida Console" w:eastAsia="Times New Roman" w:hAnsi="Lucida Console" w:cs="Courier New"/>
          <w:color w:val="FFFFFF"/>
          <w:kern w:val="0"/>
          <w:sz w:val="22"/>
          <w:szCs w:val="22"/>
          <w:bdr w:val="none" w:sz="0" w:space="0" w:color="auto" w:frame="1"/>
          <w:lang w:eastAsia="en-US"/>
        </w:rPr>
        <w:t>[1] 0.03125</w:t>
      </w:r>
    </w:p>
    <w:p w14:paraId="6D9BE090" w14:textId="77777777" w:rsidR="0070670A" w:rsidRPr="0086074C" w:rsidRDefault="0070670A" w:rsidP="0086074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lang w:eastAsia="en-US"/>
        </w:rPr>
      </w:pPr>
    </w:p>
    <w:p w14:paraId="20B42D87" w14:textId="77777777" w:rsidR="0086074C" w:rsidRPr="00E67601" w:rsidRDefault="0086074C" w:rsidP="00AA4CE5">
      <w:pPr>
        <w:ind w:firstLine="0"/>
      </w:pPr>
    </w:p>
    <w:p w14:paraId="13B1847E" w14:textId="7BDB736E" w:rsidR="007A5D43" w:rsidRDefault="0086074C" w:rsidP="00B34BAF">
      <w:pPr>
        <w:ind w:firstLine="0"/>
      </w:pPr>
      <w:r>
        <w:t xml:space="preserve">As we can see in the output </w:t>
      </w:r>
      <w:r w:rsidR="008E496B">
        <w:t xml:space="preserve">only 1 misclassification error is there. </w:t>
      </w:r>
      <w:r w:rsidR="00691180">
        <w:t xml:space="preserve">1 observation which belongs to versicolor species seems to be currently in </w:t>
      </w:r>
      <w:r w:rsidR="0070670A">
        <w:t xml:space="preserve">virginica category. So, we calculate the error and it is 0.03125. This means that </w:t>
      </w:r>
      <w:r w:rsidR="00440BC9">
        <w:t>there is only 3% error and the accuracy of the model is 97%.</w:t>
      </w:r>
    </w:p>
    <w:p w14:paraId="031256A3" w14:textId="77777777" w:rsidR="00C53E69" w:rsidRDefault="00C53E69" w:rsidP="00B34BAF">
      <w:pPr>
        <w:ind w:firstLine="0"/>
        <w:rPr>
          <w:b/>
          <w:bCs/>
        </w:rPr>
      </w:pPr>
    </w:p>
    <w:p w14:paraId="2CE83F58" w14:textId="60003587" w:rsidR="00C53E69" w:rsidRDefault="00C53E69" w:rsidP="00B34BAF">
      <w:pPr>
        <w:ind w:firstLine="0"/>
        <w:rPr>
          <w:b/>
          <w:bCs/>
        </w:rPr>
      </w:pPr>
      <w:r>
        <w:rPr>
          <w:b/>
          <w:bCs/>
        </w:rPr>
        <w:t>[D – K MEANS CLUSTERING]</w:t>
      </w:r>
    </w:p>
    <w:p w14:paraId="113CAE87" w14:textId="4B78E29F" w:rsidR="00C53E69" w:rsidRDefault="0064580D" w:rsidP="00B34BAF">
      <w:pPr>
        <w:ind w:firstLine="0"/>
      </w:pPr>
      <w:r>
        <w:t>Here we do not want to predict the species so we will remove it as we are trying to find the structure of rest of the</w:t>
      </w:r>
      <w:r w:rsidR="003636BC">
        <w:t xml:space="preserve"> features or</w:t>
      </w:r>
      <w:r>
        <w:t xml:space="preserve"> numeric variables.</w:t>
      </w:r>
    </w:p>
    <w:p w14:paraId="71773808" w14:textId="77777777" w:rsidR="00CE474B" w:rsidRPr="00CE474B" w:rsidRDefault="0064580D" w:rsidP="00CE474B">
      <w:pPr>
        <w:ind w:firstLine="0"/>
        <w:rPr>
          <w:b/>
          <w:bCs/>
          <w:i/>
          <w:iCs/>
        </w:rPr>
      </w:pPr>
      <w:r>
        <w:rPr>
          <w:b/>
          <w:bCs/>
          <w:i/>
          <w:iCs/>
        </w:rPr>
        <w:t>Code:</w:t>
      </w:r>
      <w:r>
        <w:rPr>
          <w:b/>
          <w:bCs/>
          <w:i/>
          <w:iCs/>
        </w:rPr>
        <w:br/>
      </w:r>
      <w:r w:rsidR="00CE474B" w:rsidRPr="00CE474B">
        <w:rPr>
          <w:b/>
          <w:bCs/>
          <w:i/>
          <w:iCs/>
        </w:rPr>
        <w:t>Iris.features &lt;- iris</w:t>
      </w:r>
    </w:p>
    <w:p w14:paraId="5E3EFC85" w14:textId="6D4E67E3" w:rsidR="0064580D" w:rsidRDefault="00CE474B" w:rsidP="00CE474B">
      <w:pPr>
        <w:ind w:firstLine="0"/>
        <w:rPr>
          <w:b/>
          <w:bCs/>
          <w:i/>
          <w:iCs/>
        </w:rPr>
      </w:pPr>
      <w:r w:rsidRPr="00CE474B">
        <w:rPr>
          <w:b/>
          <w:bCs/>
          <w:i/>
          <w:iCs/>
        </w:rPr>
        <w:t>Iris.features$Species &lt;- NULL</w:t>
      </w:r>
    </w:p>
    <w:p w14:paraId="73F4501F" w14:textId="2F3D3E7B" w:rsidR="00CE474B" w:rsidRDefault="00CE474B" w:rsidP="00CE474B">
      <w:pPr>
        <w:ind w:firstLine="0"/>
      </w:pPr>
      <w:r>
        <w:lastRenderedPageBreak/>
        <w:t xml:space="preserve">So, here I have stored the dataset in iris.features and </w:t>
      </w:r>
      <w:r w:rsidR="00C75D37">
        <w:t>removed the species column.</w:t>
      </w:r>
      <w:r w:rsidR="002429C0">
        <w:t xml:space="preserve"> Following code will perform K-means clustering.</w:t>
      </w:r>
    </w:p>
    <w:p w14:paraId="5B92B56C" w14:textId="6B633039" w:rsidR="002429C0" w:rsidRDefault="007D0424" w:rsidP="00CE474B">
      <w:pPr>
        <w:ind w:firstLine="0"/>
        <w:rPr>
          <w:b/>
          <w:bCs/>
          <w:i/>
          <w:iCs/>
        </w:rPr>
      </w:pPr>
      <w:r>
        <w:rPr>
          <w:b/>
          <w:bCs/>
          <w:i/>
          <w:iCs/>
        </w:rPr>
        <w:t>Code:</w:t>
      </w:r>
    </w:p>
    <w:p w14:paraId="04549BF6" w14:textId="77777777" w:rsidR="007D0424" w:rsidRPr="007D0424" w:rsidRDefault="007D0424" w:rsidP="007D0424">
      <w:pPr>
        <w:ind w:firstLine="0"/>
        <w:rPr>
          <w:b/>
          <w:bCs/>
          <w:i/>
          <w:iCs/>
        </w:rPr>
      </w:pPr>
      <w:r w:rsidRPr="007D0424">
        <w:rPr>
          <w:b/>
          <w:bCs/>
          <w:i/>
          <w:iCs/>
        </w:rPr>
        <w:t>result &lt;- kmeans(Iris.features, 3)</w:t>
      </w:r>
    </w:p>
    <w:p w14:paraId="573DDCB6" w14:textId="58BEBAE6" w:rsidR="007D0424" w:rsidRDefault="007D0424" w:rsidP="007D0424">
      <w:pPr>
        <w:ind w:firstLine="0"/>
        <w:rPr>
          <w:b/>
          <w:bCs/>
          <w:i/>
          <w:iCs/>
        </w:rPr>
      </w:pPr>
      <w:r w:rsidRPr="007D0424">
        <w:rPr>
          <w:b/>
          <w:bCs/>
          <w:i/>
          <w:iCs/>
        </w:rPr>
        <w:t>result</w:t>
      </w:r>
    </w:p>
    <w:p w14:paraId="2814F408" w14:textId="038E6733" w:rsidR="007D0424" w:rsidRDefault="007D0424" w:rsidP="007D0424">
      <w:pPr>
        <w:ind w:firstLine="0"/>
      </w:pPr>
      <w:r>
        <w:t>Here, kmeans() function is used what takes 2 parameters</w:t>
      </w:r>
      <w:r w:rsidR="007D1799">
        <w:t xml:space="preserve"> i.e. the dataset (Iris.features) and total number of species i.e. 3</w:t>
      </w:r>
      <w:r w:rsidR="00814D3C">
        <w:t>. These results are stored in (result).</w:t>
      </w:r>
    </w:p>
    <w:p w14:paraId="0919BB24" w14:textId="5005FF48" w:rsidR="00814D3C" w:rsidRDefault="00814D3C" w:rsidP="007D0424">
      <w:pPr>
        <w:ind w:firstLine="0"/>
      </w:pPr>
      <w:r>
        <w:t>Output:</w:t>
      </w:r>
    </w:p>
    <w:p w14:paraId="08C5B948"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K-means clustering with 3 clusters of sizes 50, 62, 38</w:t>
      </w:r>
    </w:p>
    <w:p w14:paraId="2461AA9E"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51DB305C"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Cluster means:</w:t>
      </w:r>
    </w:p>
    <w:p w14:paraId="60DB25C4"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 xml:space="preserve">  Sepal.Length Sepal.Width Petal.Length Petal.Width</w:t>
      </w:r>
    </w:p>
    <w:p w14:paraId="5244C311"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1     5.006000    3.428000     1.462000    0.246000</w:t>
      </w:r>
    </w:p>
    <w:p w14:paraId="32FC4E79"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2     5.901613    2.748387     4.393548    1.433871</w:t>
      </w:r>
    </w:p>
    <w:p w14:paraId="145B55FF"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3     6.850000    3.073684     5.742105    2.071053</w:t>
      </w:r>
    </w:p>
    <w:p w14:paraId="0EFEC98B"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5F868BEC"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Clustering vector:</w:t>
      </w:r>
    </w:p>
    <w:p w14:paraId="47B2BFF0"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 xml:space="preserve">  [1] 1 1 1 1 1 1 1 1 1 1 1 1 1 1 1 1 1 1 1 1 1 1 1 1 1 1 1 1 1 1 1 1 1 1 1</w:t>
      </w:r>
    </w:p>
    <w:p w14:paraId="2F7A46E9"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 xml:space="preserve"> [36] 1 1 1 1 1 1 1 1 1 1 1 1 1 1 1 2 2 3 2 2 2 2 2 2 2 2 2 2 2 2 2 2 2 2 2</w:t>
      </w:r>
    </w:p>
    <w:p w14:paraId="00FF21A1"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 xml:space="preserve"> [71] 2 2 2 2 2 2 2 3 2 2 2 2 2 2 2 2 2 2 2 2 2 2 2 2 2 2 2 2 2 2 3 2 3 3 3</w:t>
      </w:r>
    </w:p>
    <w:p w14:paraId="56B9CDD1"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[106] 3 2 3 3 3 3 3 3 2 2 3 3 3 3 2 3 2 3 2 3 3 2 2 3 3 3 3 3 2 3 3 3 3 2 3</w:t>
      </w:r>
    </w:p>
    <w:p w14:paraId="3119AAD6"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[141] 3 3 2 3 3 3 2 3 3 2</w:t>
      </w:r>
    </w:p>
    <w:p w14:paraId="40BBA5DD"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79D6EC1E"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Within cluster sum of squares by cluster:</w:t>
      </w:r>
    </w:p>
    <w:p w14:paraId="452D3D20"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[1] 15.15100 39.82097 23.87947</w:t>
      </w:r>
    </w:p>
    <w:p w14:paraId="738EC2C6"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 xml:space="preserve"> (between_SS / total_SS =  88.4 %)</w:t>
      </w:r>
    </w:p>
    <w:p w14:paraId="46D31114"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2A42FC84"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Available components:</w:t>
      </w:r>
    </w:p>
    <w:p w14:paraId="66DE1C08"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71E65511"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 xml:space="preserve">[1] "cluster"      "centers"      "totss"        "withinss"    </w:t>
      </w:r>
    </w:p>
    <w:p w14:paraId="2C5A582D"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D1295">
        <w:rPr>
          <w:rFonts w:ascii="Lucida Console" w:eastAsia="Times New Roman" w:hAnsi="Lucida Console" w:cs="Courier New"/>
          <w:color w:val="FFFFFF"/>
          <w:kern w:val="0"/>
          <w:sz w:val="20"/>
          <w:szCs w:val="20"/>
          <w:bdr w:val="none" w:sz="0" w:space="0" w:color="auto" w:frame="1"/>
          <w:lang w:eastAsia="en-US"/>
        </w:rPr>
        <w:t xml:space="preserve">[5] "tot.withinss" "betweenss"    "size"         "iter"        </w:t>
      </w:r>
    </w:p>
    <w:p w14:paraId="20F57883" w14:textId="77777777" w:rsidR="000D1295" w:rsidRPr="000D1295" w:rsidRDefault="000D1295" w:rsidP="000D129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0D1295">
        <w:rPr>
          <w:rFonts w:ascii="Lucida Console" w:eastAsia="Times New Roman" w:hAnsi="Lucida Console" w:cs="Courier New"/>
          <w:color w:val="FFFFFF"/>
          <w:kern w:val="0"/>
          <w:sz w:val="20"/>
          <w:szCs w:val="20"/>
          <w:bdr w:val="none" w:sz="0" w:space="0" w:color="auto" w:frame="1"/>
          <w:lang w:eastAsia="en-US"/>
        </w:rPr>
        <w:t xml:space="preserve">[9] "ifault"  </w:t>
      </w:r>
    </w:p>
    <w:p w14:paraId="111F4666" w14:textId="3DB705E3" w:rsidR="00814D3C" w:rsidRDefault="00814D3C" w:rsidP="007D0424">
      <w:pPr>
        <w:ind w:firstLine="0"/>
      </w:pPr>
    </w:p>
    <w:p w14:paraId="3169B0BB" w14:textId="3016B23E" w:rsidR="00124055" w:rsidRDefault="00124055" w:rsidP="00F010CD">
      <w:pPr>
        <w:ind w:firstLine="0"/>
      </w:pPr>
      <w:r>
        <w:t xml:space="preserve">The output shows </w:t>
      </w:r>
      <w:r w:rsidR="00C22387">
        <w:t>us 3 clusters each with the size of 50, 62 and 38 respectively.</w:t>
      </w:r>
      <w:r w:rsidR="00037E14">
        <w:t xml:space="preserve"> Also, we have got the mean Sepal.Length, Sepal.Width, Petal.Length and Petal.Width </w:t>
      </w:r>
      <w:r w:rsidR="00F55508">
        <w:t xml:space="preserve">of all 3 species. </w:t>
      </w:r>
      <w:r w:rsidR="00130A27">
        <w:t xml:space="preserve">Cluster vector shows </w:t>
      </w:r>
      <w:r w:rsidR="00C710B2">
        <w:t>the observation and its cluster number. For example</w:t>
      </w:r>
      <w:r w:rsidR="00684065">
        <w:t xml:space="preserve"> first observation is in cluster 1 and last observation is in cluster 2.</w:t>
      </w:r>
      <w:r w:rsidR="008E4553">
        <w:t xml:space="preserve"> Then we have </w:t>
      </w:r>
      <w:r w:rsidR="00340D7A">
        <w:t xml:space="preserve">within cluster sum of squares by cluster and the available components. We can check the components using </w:t>
      </w:r>
      <w:r w:rsidR="00F010CD" w:rsidRPr="00F010CD">
        <w:rPr>
          <w:b/>
          <w:bCs/>
          <w:i/>
          <w:iCs/>
        </w:rPr>
        <w:t>result$size</w:t>
      </w:r>
      <w:r w:rsidR="00F010CD" w:rsidRPr="00F010CD">
        <w:rPr>
          <w:b/>
          <w:bCs/>
          <w:i/>
          <w:iCs/>
        </w:rPr>
        <w:t xml:space="preserve">, </w:t>
      </w:r>
      <w:r w:rsidR="00F010CD" w:rsidRPr="00F010CD">
        <w:rPr>
          <w:b/>
          <w:bCs/>
          <w:i/>
          <w:iCs/>
        </w:rPr>
        <w:t>result$cluster</w:t>
      </w:r>
      <w:r w:rsidR="00F010CD">
        <w:rPr>
          <w:b/>
          <w:bCs/>
          <w:i/>
          <w:iCs/>
        </w:rPr>
        <w:t>.</w:t>
      </w:r>
    </w:p>
    <w:p w14:paraId="71C0BD6D" w14:textId="2449ED3E" w:rsidR="00A52798" w:rsidRDefault="00A52798" w:rsidP="00F010CD">
      <w:pPr>
        <w:ind w:firstLine="0"/>
      </w:pPr>
      <w:r>
        <w:lastRenderedPageBreak/>
        <w:t xml:space="preserve">A table is created using the original iris dataset and results of Iris.features to check the </w:t>
      </w:r>
      <w:r w:rsidR="00D660D2">
        <w:t>species and cluster and how much they match.</w:t>
      </w:r>
    </w:p>
    <w:p w14:paraId="0FE308C7" w14:textId="4FAC1798" w:rsidR="00D660D2" w:rsidRDefault="00D660D2" w:rsidP="00F010CD">
      <w:pPr>
        <w:ind w:firstLine="0"/>
        <w:rPr>
          <w:b/>
          <w:bCs/>
          <w:i/>
          <w:iCs/>
        </w:rPr>
      </w:pPr>
      <w:r>
        <w:rPr>
          <w:b/>
          <w:bCs/>
          <w:i/>
          <w:iCs/>
        </w:rPr>
        <w:t>Code:</w:t>
      </w:r>
    </w:p>
    <w:p w14:paraId="6027B990" w14:textId="72ED2CF8" w:rsidR="00A52798" w:rsidRPr="00A52798" w:rsidRDefault="00D660D2" w:rsidP="00F010CD">
      <w:pPr>
        <w:ind w:firstLine="0"/>
        <w:rPr>
          <w:b/>
          <w:bCs/>
          <w:i/>
          <w:iCs/>
        </w:rPr>
      </w:pPr>
      <w:r w:rsidRPr="00D660D2">
        <w:rPr>
          <w:b/>
          <w:bCs/>
          <w:i/>
          <w:iCs/>
        </w:rPr>
        <w:t>table(iris$Species,result$cluster)</w:t>
      </w:r>
    </w:p>
    <w:p w14:paraId="25265D92" w14:textId="183674C8" w:rsidR="007A5D43" w:rsidRDefault="00D660D2" w:rsidP="00B34BAF">
      <w:pPr>
        <w:ind w:firstLine="0"/>
      </w:pPr>
      <w:r>
        <w:t>Output:</w:t>
      </w:r>
    </w:p>
    <w:p w14:paraId="79C67D60" w14:textId="77777777" w:rsidR="00380E29" w:rsidRPr="00380E29" w:rsidRDefault="00380E29" w:rsidP="00380E2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380E29">
        <w:rPr>
          <w:rFonts w:ascii="Lucida Console" w:eastAsia="Times New Roman" w:hAnsi="Lucida Console" w:cs="Courier New"/>
          <w:color w:val="FFFFFF"/>
          <w:kern w:val="0"/>
          <w:sz w:val="22"/>
          <w:szCs w:val="22"/>
          <w:bdr w:val="none" w:sz="0" w:space="0" w:color="auto" w:frame="1"/>
          <w:lang w:eastAsia="en-US"/>
        </w:rPr>
        <w:t xml:space="preserve">             1  2  3</w:t>
      </w:r>
    </w:p>
    <w:p w14:paraId="4EC4D046" w14:textId="77777777" w:rsidR="00380E29" w:rsidRPr="00380E29" w:rsidRDefault="00380E29" w:rsidP="00380E2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380E29">
        <w:rPr>
          <w:rFonts w:ascii="Lucida Console" w:eastAsia="Times New Roman" w:hAnsi="Lucida Console" w:cs="Courier New"/>
          <w:color w:val="FFFFFF"/>
          <w:kern w:val="0"/>
          <w:sz w:val="22"/>
          <w:szCs w:val="22"/>
          <w:bdr w:val="none" w:sz="0" w:space="0" w:color="auto" w:frame="1"/>
          <w:lang w:eastAsia="en-US"/>
        </w:rPr>
        <w:t xml:space="preserve">  setosa     50  0  0</w:t>
      </w:r>
    </w:p>
    <w:p w14:paraId="6F76E5C4" w14:textId="77777777" w:rsidR="00380E29" w:rsidRPr="00380E29" w:rsidRDefault="00380E29" w:rsidP="00380E2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380E29">
        <w:rPr>
          <w:rFonts w:ascii="Lucida Console" w:eastAsia="Times New Roman" w:hAnsi="Lucida Console" w:cs="Courier New"/>
          <w:color w:val="FFFFFF"/>
          <w:kern w:val="0"/>
          <w:sz w:val="22"/>
          <w:szCs w:val="22"/>
          <w:bdr w:val="none" w:sz="0" w:space="0" w:color="auto" w:frame="1"/>
          <w:lang w:eastAsia="en-US"/>
        </w:rPr>
        <w:t xml:space="preserve">  versicolor  0 48  2</w:t>
      </w:r>
    </w:p>
    <w:p w14:paraId="3F599653" w14:textId="77777777" w:rsidR="00380E29" w:rsidRPr="00380E29" w:rsidRDefault="00380E29" w:rsidP="00380E2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lang w:eastAsia="en-US"/>
        </w:rPr>
      </w:pPr>
      <w:r w:rsidRPr="00380E29">
        <w:rPr>
          <w:rFonts w:ascii="Lucida Console" w:eastAsia="Times New Roman" w:hAnsi="Lucida Console" w:cs="Courier New"/>
          <w:color w:val="FFFFFF"/>
          <w:kern w:val="0"/>
          <w:sz w:val="22"/>
          <w:szCs w:val="22"/>
          <w:bdr w:val="none" w:sz="0" w:space="0" w:color="auto" w:frame="1"/>
          <w:lang w:eastAsia="en-US"/>
        </w:rPr>
        <w:t xml:space="preserve">  virginica   0 14 36</w:t>
      </w:r>
    </w:p>
    <w:p w14:paraId="7C2AD6DF" w14:textId="3CD258A2" w:rsidR="00D660D2" w:rsidRDefault="00D660D2" w:rsidP="00B34BAF">
      <w:pPr>
        <w:ind w:firstLine="0"/>
      </w:pPr>
    </w:p>
    <w:p w14:paraId="6C9F18B0" w14:textId="43CCE170" w:rsidR="00C50ABE" w:rsidRDefault="00446EDB" w:rsidP="00B34BAF">
      <w:pPr>
        <w:ind w:firstLine="0"/>
      </w:pPr>
      <w:r>
        <w:t>Cluster 2 has 2</w:t>
      </w:r>
      <w:r w:rsidRPr="00446EDB">
        <w:rPr>
          <w:vertAlign w:val="superscript"/>
        </w:rPr>
        <w:t>nd</w:t>
      </w:r>
      <w:r>
        <w:t xml:space="preserve"> and 3</w:t>
      </w:r>
      <w:r w:rsidRPr="00446EDB">
        <w:rPr>
          <w:vertAlign w:val="superscript"/>
        </w:rPr>
        <w:t>rd</w:t>
      </w:r>
      <w:r>
        <w:t xml:space="preserve"> species 48,14 respectively while </w:t>
      </w:r>
      <w:r w:rsidR="00121DB1">
        <w:t xml:space="preserve">cluster 3 has 2,36 species respectively. Cluster 1 has only species of </w:t>
      </w:r>
      <w:r w:rsidR="00E67437">
        <w:t xml:space="preserve">setosa. </w:t>
      </w:r>
    </w:p>
    <w:p w14:paraId="25F1636D" w14:textId="73025DEA" w:rsidR="00E67437" w:rsidRDefault="00E67437" w:rsidP="00B34BAF">
      <w:pPr>
        <w:ind w:firstLine="0"/>
      </w:pPr>
      <w:r>
        <w:t>Visualzation:</w:t>
      </w:r>
    </w:p>
    <w:p w14:paraId="3CD9DEEE" w14:textId="272E4C7B" w:rsidR="00E67437" w:rsidRDefault="002952F0" w:rsidP="00B34BAF">
      <w:pPr>
        <w:ind w:firstLine="0"/>
        <w:rPr>
          <w:b/>
          <w:bCs/>
          <w:i/>
          <w:iCs/>
        </w:rPr>
      </w:pPr>
      <w:r w:rsidRPr="002952F0">
        <w:rPr>
          <w:b/>
          <w:bCs/>
          <w:i/>
          <w:iCs/>
        </w:rPr>
        <w:t>plot(iris[c("Petal.Length","Petal.Width")],col = result$cluster)</w:t>
      </w:r>
    </w:p>
    <w:p w14:paraId="3638CC52" w14:textId="31867A53" w:rsidR="002952F0" w:rsidRDefault="00944140" w:rsidP="00B34BAF">
      <w:pPr>
        <w:ind w:firstLine="0"/>
      </w:pPr>
      <w:r w:rsidRPr="00944140">
        <w:drawing>
          <wp:inline distT="0" distB="0" distL="0" distR="0" wp14:anchorId="367C2789" wp14:editId="7A31B234">
            <wp:extent cx="5943600" cy="371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7925"/>
                    </a:xfrm>
                    <a:prstGeom prst="rect">
                      <a:avLst/>
                    </a:prstGeom>
                  </pic:spPr>
                </pic:pic>
              </a:graphicData>
            </a:graphic>
          </wp:inline>
        </w:drawing>
      </w:r>
    </w:p>
    <w:p w14:paraId="0F0F91BB" w14:textId="1F5E593F" w:rsidR="00826A56" w:rsidRDefault="00826A56" w:rsidP="00B34BAF">
      <w:pPr>
        <w:ind w:firstLine="0"/>
      </w:pPr>
      <w:r>
        <w:lastRenderedPageBreak/>
        <w:t xml:space="preserve">Here the color will be based on </w:t>
      </w:r>
      <w:r w:rsidR="007A24A6">
        <w:t>the cluster. The above plot shows the colors of each cluster i.e. black, red and green. Groupings are almost accurate.</w:t>
      </w:r>
      <w:r w:rsidR="00B70DB9">
        <w:t xml:space="preserve"> </w:t>
      </w:r>
      <w:r w:rsidR="00C7542B">
        <w:t xml:space="preserve">X- axis has Petal Length and Y- axis has Petal Width. </w:t>
      </w:r>
      <w:r w:rsidR="00B70DB9">
        <w:t>Now we will check the accuracy based on the species</w:t>
      </w:r>
      <w:r w:rsidR="00C7542B">
        <w:t>.</w:t>
      </w:r>
    </w:p>
    <w:p w14:paraId="1AAA21A5" w14:textId="60E6B253" w:rsidR="00B70DB9" w:rsidRDefault="00F33E91" w:rsidP="00B34BAF">
      <w:pPr>
        <w:ind w:firstLine="0"/>
        <w:rPr>
          <w:b/>
          <w:bCs/>
          <w:i/>
          <w:iCs/>
        </w:rPr>
      </w:pPr>
      <w:r w:rsidRPr="00F33E91">
        <w:rPr>
          <w:b/>
          <w:bCs/>
          <w:i/>
          <w:iCs/>
        </w:rPr>
        <w:t>plot(iris[c("Petal.Length","Petal.Width")],col = iris$Species)</w:t>
      </w:r>
    </w:p>
    <w:p w14:paraId="0D54002C" w14:textId="6C05ECCE" w:rsidR="00F33E91" w:rsidRDefault="009A5145" w:rsidP="00B34BAF">
      <w:pPr>
        <w:ind w:firstLine="0"/>
        <w:rPr>
          <w:b/>
          <w:bCs/>
          <w:i/>
          <w:iCs/>
        </w:rPr>
      </w:pPr>
      <w:r w:rsidRPr="009A5145">
        <w:rPr>
          <w:b/>
          <w:bCs/>
          <w:i/>
          <w:iCs/>
        </w:rPr>
        <w:drawing>
          <wp:inline distT="0" distB="0" distL="0" distR="0" wp14:anchorId="4A97284E" wp14:editId="179DFC0C">
            <wp:extent cx="5943600" cy="3745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5865"/>
                    </a:xfrm>
                    <a:prstGeom prst="rect">
                      <a:avLst/>
                    </a:prstGeom>
                  </pic:spPr>
                </pic:pic>
              </a:graphicData>
            </a:graphic>
          </wp:inline>
        </w:drawing>
      </w:r>
    </w:p>
    <w:p w14:paraId="3A5A9365" w14:textId="603A51DA" w:rsidR="00A80DDC" w:rsidRDefault="00A80DDC" w:rsidP="00B34BAF">
      <w:pPr>
        <w:ind w:firstLine="0"/>
      </w:pPr>
      <w:r>
        <w:t>So, this cluster is also same with only minor changes.</w:t>
      </w:r>
    </w:p>
    <w:p w14:paraId="38630E5C" w14:textId="1D51D8FF" w:rsidR="00937F13" w:rsidRDefault="00860156" w:rsidP="00937F13">
      <w:pPr>
        <w:ind w:left="720" w:firstLine="0"/>
      </w:pPr>
      <w:r>
        <w:t>Below is another plot with Sepal length on X-axis and Sepal Width on Y-axis.</w:t>
      </w:r>
    </w:p>
    <w:p w14:paraId="67FE5FDD" w14:textId="39FE70C4" w:rsidR="00AA5138" w:rsidRDefault="003A7438" w:rsidP="00937F13">
      <w:pPr>
        <w:ind w:left="720" w:firstLine="0"/>
        <w:rPr>
          <w:b/>
          <w:bCs/>
          <w:i/>
          <w:iCs/>
        </w:rPr>
      </w:pPr>
      <w:r>
        <w:rPr>
          <w:b/>
          <w:bCs/>
          <w:i/>
          <w:iCs/>
        </w:rPr>
        <w:t>plo</w:t>
      </w:r>
      <w:r w:rsidR="00AA5138" w:rsidRPr="00AA5138">
        <w:rPr>
          <w:b/>
          <w:bCs/>
          <w:i/>
          <w:iCs/>
        </w:rPr>
        <w:t>t</w:t>
      </w:r>
      <w:r>
        <w:rPr>
          <w:b/>
          <w:bCs/>
          <w:i/>
          <w:iCs/>
        </w:rPr>
        <w:t xml:space="preserve"> </w:t>
      </w:r>
      <w:r w:rsidR="00AA5138" w:rsidRPr="00AA5138">
        <w:rPr>
          <w:b/>
          <w:bCs/>
          <w:i/>
          <w:iCs/>
        </w:rPr>
        <w:t>(iris[c</w:t>
      </w:r>
      <w:r>
        <w:rPr>
          <w:b/>
          <w:bCs/>
          <w:i/>
          <w:iCs/>
        </w:rPr>
        <w:t xml:space="preserve"> </w:t>
      </w:r>
      <w:r w:rsidR="00AA5138" w:rsidRPr="00AA5138">
        <w:rPr>
          <w:b/>
          <w:bCs/>
          <w:i/>
          <w:iCs/>
        </w:rPr>
        <w:t>("Sepal.Length","Sepal.Width")],col = result$cluster)</w:t>
      </w:r>
    </w:p>
    <w:p w14:paraId="72699FDE" w14:textId="276C2275" w:rsidR="006124A5" w:rsidRDefault="006124A5" w:rsidP="00937F13">
      <w:pPr>
        <w:ind w:left="720" w:firstLine="0"/>
      </w:pPr>
      <w:r w:rsidRPr="006124A5">
        <w:lastRenderedPageBreak/>
        <w:drawing>
          <wp:inline distT="0" distB="0" distL="0" distR="0" wp14:anchorId="3AC19C26" wp14:editId="1BE7EA74">
            <wp:extent cx="5943600" cy="3758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8565"/>
                    </a:xfrm>
                    <a:prstGeom prst="rect">
                      <a:avLst/>
                    </a:prstGeom>
                  </pic:spPr>
                </pic:pic>
              </a:graphicData>
            </a:graphic>
          </wp:inline>
        </w:drawing>
      </w:r>
    </w:p>
    <w:p w14:paraId="7A72A70F" w14:textId="0928B450" w:rsidR="001E78E8" w:rsidRDefault="009A0D16" w:rsidP="00937F13">
      <w:pPr>
        <w:ind w:left="720" w:firstLine="0"/>
        <w:rPr>
          <w:b/>
          <w:bCs/>
          <w:i/>
          <w:iCs/>
        </w:rPr>
      </w:pPr>
      <w:r w:rsidRPr="009A0D16">
        <w:rPr>
          <w:b/>
          <w:bCs/>
          <w:i/>
          <w:iCs/>
        </w:rPr>
        <w:t>plot(iris[c("Sepal.Length","Sepal.Width")],col = iris$Species)</w:t>
      </w:r>
    </w:p>
    <w:p w14:paraId="799A17FB" w14:textId="4FEF9683" w:rsidR="009A0D16" w:rsidRDefault="00AE51F9" w:rsidP="00937F13">
      <w:pPr>
        <w:ind w:left="720" w:firstLine="0"/>
        <w:rPr>
          <w:b/>
          <w:bCs/>
          <w:i/>
          <w:iCs/>
        </w:rPr>
      </w:pPr>
      <w:r w:rsidRPr="00AE51F9">
        <w:rPr>
          <w:b/>
          <w:bCs/>
          <w:i/>
          <w:iCs/>
        </w:rPr>
        <w:drawing>
          <wp:inline distT="0" distB="0" distL="0" distR="0" wp14:anchorId="7FF07651" wp14:editId="4C400AEA">
            <wp:extent cx="5943600" cy="3792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92220"/>
                    </a:xfrm>
                    <a:prstGeom prst="rect">
                      <a:avLst/>
                    </a:prstGeom>
                  </pic:spPr>
                </pic:pic>
              </a:graphicData>
            </a:graphic>
          </wp:inline>
        </w:drawing>
      </w:r>
    </w:p>
    <w:p w14:paraId="356E01D2" w14:textId="7D1B4318" w:rsidR="00AE51F9" w:rsidRDefault="00AE51F9" w:rsidP="00937F13">
      <w:pPr>
        <w:ind w:left="720" w:firstLine="0"/>
      </w:pPr>
      <w:r>
        <w:lastRenderedPageBreak/>
        <w:t>There is some overlapping between the groups and seems that k-means did effective work.</w:t>
      </w:r>
      <w:r w:rsidR="007C386F">
        <w:t xml:space="preserve"> Here, k-means identified the number of </w:t>
      </w:r>
      <w:r w:rsidR="003D7927">
        <w:t>centroids and allocated every datapoint to the nearest cluster and keeps the centroids as small as possible.</w:t>
      </w:r>
    </w:p>
    <w:p w14:paraId="19E9F984" w14:textId="35B5322D" w:rsidR="00787929" w:rsidRDefault="00787929" w:rsidP="00937F13">
      <w:pPr>
        <w:ind w:left="720" w:firstLine="0"/>
        <w:rPr>
          <w:b/>
          <w:bCs/>
        </w:rPr>
      </w:pPr>
      <w:r>
        <w:t>[</w:t>
      </w:r>
      <w:r>
        <w:rPr>
          <w:b/>
          <w:bCs/>
        </w:rPr>
        <w:t>E – DENSITY BASED CLUSTERING]</w:t>
      </w:r>
    </w:p>
    <w:p w14:paraId="0352A651" w14:textId="236F6BF0" w:rsidR="00787929" w:rsidRDefault="00787929" w:rsidP="00937F13">
      <w:pPr>
        <w:ind w:left="720" w:firstLine="0"/>
        <w:rPr>
          <w:b/>
          <w:bCs/>
          <w:i/>
          <w:iCs/>
        </w:rPr>
      </w:pPr>
      <w:r>
        <w:rPr>
          <w:b/>
          <w:bCs/>
          <w:i/>
          <w:iCs/>
        </w:rPr>
        <w:t>Code:</w:t>
      </w:r>
    </w:p>
    <w:p w14:paraId="6A437558" w14:textId="77777777" w:rsidR="00787929" w:rsidRPr="00787929" w:rsidRDefault="00787929" w:rsidP="00787929">
      <w:pPr>
        <w:ind w:left="720" w:firstLine="0"/>
        <w:rPr>
          <w:b/>
          <w:bCs/>
          <w:i/>
          <w:iCs/>
        </w:rPr>
      </w:pPr>
      <w:r w:rsidRPr="00787929">
        <w:rPr>
          <w:b/>
          <w:bCs/>
          <w:i/>
          <w:iCs/>
        </w:rPr>
        <w:t>install.packages(fpc)</w:t>
      </w:r>
    </w:p>
    <w:p w14:paraId="38F9A675" w14:textId="77777777" w:rsidR="00787929" w:rsidRPr="00787929" w:rsidRDefault="00787929" w:rsidP="00787929">
      <w:pPr>
        <w:ind w:left="720" w:firstLine="0"/>
        <w:rPr>
          <w:b/>
          <w:bCs/>
          <w:i/>
          <w:iCs/>
        </w:rPr>
      </w:pPr>
      <w:r w:rsidRPr="00787929">
        <w:rPr>
          <w:b/>
          <w:bCs/>
          <w:i/>
          <w:iCs/>
        </w:rPr>
        <w:t>library(fpc)</w:t>
      </w:r>
    </w:p>
    <w:p w14:paraId="5C73A926" w14:textId="77777777" w:rsidR="00787929" w:rsidRPr="00787929" w:rsidRDefault="00787929" w:rsidP="00787929">
      <w:pPr>
        <w:ind w:left="720" w:firstLine="0"/>
        <w:rPr>
          <w:b/>
          <w:bCs/>
          <w:i/>
          <w:iCs/>
        </w:rPr>
      </w:pPr>
      <w:r w:rsidRPr="00787929">
        <w:rPr>
          <w:b/>
          <w:bCs/>
          <w:i/>
          <w:iCs/>
        </w:rPr>
        <w:t>install.packages(dbscan)</w:t>
      </w:r>
    </w:p>
    <w:p w14:paraId="5C2CFE0E" w14:textId="77777777" w:rsidR="00787929" w:rsidRPr="00787929" w:rsidRDefault="00787929" w:rsidP="00787929">
      <w:pPr>
        <w:ind w:left="720" w:firstLine="0"/>
        <w:rPr>
          <w:b/>
          <w:bCs/>
          <w:i/>
          <w:iCs/>
        </w:rPr>
      </w:pPr>
      <w:r w:rsidRPr="00787929">
        <w:rPr>
          <w:b/>
          <w:bCs/>
          <w:i/>
          <w:iCs/>
        </w:rPr>
        <w:t>library(dbscan)</w:t>
      </w:r>
    </w:p>
    <w:p w14:paraId="2169EB1F" w14:textId="4901D6C7" w:rsidR="00787929" w:rsidRPr="00787929" w:rsidRDefault="00787929" w:rsidP="00787929">
      <w:pPr>
        <w:ind w:firstLine="0"/>
        <w:rPr>
          <w:b/>
          <w:bCs/>
          <w:i/>
          <w:iCs/>
        </w:rPr>
      </w:pPr>
      <w:r>
        <w:rPr>
          <w:b/>
          <w:bCs/>
          <w:i/>
          <w:iCs/>
        </w:rPr>
        <w:t xml:space="preserve">            </w:t>
      </w:r>
      <w:r w:rsidRPr="00787929">
        <w:rPr>
          <w:b/>
          <w:bCs/>
          <w:i/>
          <w:iCs/>
        </w:rPr>
        <w:t>str(iris)</w:t>
      </w:r>
    </w:p>
    <w:p w14:paraId="776DBF74" w14:textId="2416C838" w:rsidR="00787929" w:rsidRPr="00787929" w:rsidRDefault="00787929" w:rsidP="00787929">
      <w:pPr>
        <w:ind w:left="720" w:firstLine="0"/>
        <w:rPr>
          <w:b/>
          <w:bCs/>
          <w:i/>
          <w:iCs/>
        </w:rPr>
      </w:pPr>
      <w:r w:rsidRPr="00787929">
        <w:rPr>
          <w:b/>
          <w:bCs/>
          <w:i/>
          <w:iCs/>
        </w:rPr>
        <w:t>new &lt;- iris</w:t>
      </w:r>
      <w:r>
        <w:rPr>
          <w:b/>
          <w:bCs/>
          <w:i/>
          <w:iCs/>
        </w:rPr>
        <w:t xml:space="preserve"> </w:t>
      </w:r>
      <w:r w:rsidRPr="00787929">
        <w:rPr>
          <w:b/>
          <w:bCs/>
          <w:i/>
          <w:iCs/>
        </w:rPr>
        <w:t>[,</w:t>
      </w:r>
      <w:r>
        <w:rPr>
          <w:b/>
          <w:bCs/>
          <w:i/>
          <w:iCs/>
        </w:rPr>
        <w:t xml:space="preserve"> </w:t>
      </w:r>
      <w:r w:rsidRPr="00787929">
        <w:rPr>
          <w:b/>
          <w:bCs/>
          <w:i/>
          <w:iCs/>
        </w:rPr>
        <w:t>-5]</w:t>
      </w:r>
    </w:p>
    <w:p w14:paraId="048C973B" w14:textId="4856B203" w:rsidR="00787929" w:rsidRPr="00787929" w:rsidRDefault="00787929" w:rsidP="00787929">
      <w:pPr>
        <w:ind w:left="720" w:firstLine="0"/>
        <w:rPr>
          <w:b/>
          <w:bCs/>
          <w:i/>
          <w:iCs/>
        </w:rPr>
      </w:pPr>
      <w:r w:rsidRPr="00787929">
        <w:rPr>
          <w:b/>
          <w:bCs/>
          <w:i/>
          <w:iCs/>
        </w:rPr>
        <w:t>new</w:t>
      </w:r>
    </w:p>
    <w:p w14:paraId="22B98944" w14:textId="0BF47E69" w:rsidR="00A80DDC" w:rsidRDefault="00787929" w:rsidP="00B34BAF">
      <w:pPr>
        <w:ind w:firstLine="0"/>
      </w:pPr>
      <w:r>
        <w:t xml:space="preserve"> </w:t>
      </w:r>
      <w:r w:rsidR="00D56C81">
        <w:t xml:space="preserve"> First step is to install required packages and activating it i.e. fpc and dbscan.</w:t>
      </w:r>
      <w:r w:rsidR="00340E75">
        <w:t xml:space="preserve"> Iris dataset is stored in (new) and the species column is removed. So new dataset has </w:t>
      </w:r>
      <w:r w:rsidR="008D7BDD">
        <w:t>150 observations with 4 columns.</w:t>
      </w:r>
    </w:p>
    <w:p w14:paraId="3DA24116" w14:textId="101FCE18" w:rsidR="002D2A1E" w:rsidRDefault="002D2A1E" w:rsidP="00B34BAF">
      <w:pPr>
        <w:ind w:firstLine="0"/>
      </w:pPr>
      <w:r>
        <w:t>Before doing density based clustering we need to find optimal level.</w:t>
      </w:r>
    </w:p>
    <w:p w14:paraId="2F323AB3" w14:textId="56FC71A3" w:rsidR="002D2A1E" w:rsidRDefault="002D2A1E" w:rsidP="00B34BAF">
      <w:pPr>
        <w:ind w:firstLine="0"/>
        <w:rPr>
          <w:b/>
          <w:bCs/>
          <w:i/>
          <w:iCs/>
        </w:rPr>
      </w:pPr>
      <w:r>
        <w:rPr>
          <w:b/>
          <w:bCs/>
          <w:i/>
          <w:iCs/>
        </w:rPr>
        <w:t>Code:</w:t>
      </w:r>
    </w:p>
    <w:p w14:paraId="17CA1859" w14:textId="77777777" w:rsidR="008A7B65" w:rsidRPr="008A7B65" w:rsidRDefault="008A7B65" w:rsidP="008A7B65">
      <w:pPr>
        <w:ind w:firstLine="0"/>
        <w:rPr>
          <w:b/>
          <w:bCs/>
          <w:i/>
          <w:iCs/>
        </w:rPr>
      </w:pPr>
      <w:r w:rsidRPr="008A7B65">
        <w:rPr>
          <w:b/>
          <w:bCs/>
          <w:i/>
          <w:iCs/>
        </w:rPr>
        <w:t>kNNdistplot(new, k =3)</w:t>
      </w:r>
    </w:p>
    <w:p w14:paraId="2DA04B5D" w14:textId="19593F83" w:rsidR="002D2A1E" w:rsidRDefault="008A7B65" w:rsidP="008A7B65">
      <w:pPr>
        <w:ind w:firstLine="0"/>
        <w:rPr>
          <w:b/>
          <w:bCs/>
          <w:i/>
          <w:iCs/>
        </w:rPr>
      </w:pPr>
      <w:r w:rsidRPr="008A7B65">
        <w:rPr>
          <w:b/>
          <w:bCs/>
          <w:i/>
          <w:iCs/>
        </w:rPr>
        <w:t>abline(h = 0.45,lty = 5)</w:t>
      </w:r>
    </w:p>
    <w:p w14:paraId="0FE6513F" w14:textId="0A296A19" w:rsidR="008A7B65" w:rsidRDefault="008A146E" w:rsidP="008A7B65">
      <w:pPr>
        <w:ind w:firstLine="0"/>
      </w:pPr>
      <w:r>
        <w:t xml:space="preserve">Here </w:t>
      </w:r>
      <w:r w:rsidR="009E42BA">
        <w:t>kNNdistplot is used to visually see where the eps optimal value is. Data used is new dataset and k i</w:t>
      </w:r>
      <w:r w:rsidR="00E6761F">
        <w:t>s 3.</w:t>
      </w:r>
    </w:p>
    <w:p w14:paraId="71D7F5D4" w14:textId="7B24E743" w:rsidR="009E29A3" w:rsidRDefault="009E29A3" w:rsidP="008A7B65">
      <w:pPr>
        <w:ind w:firstLine="0"/>
      </w:pPr>
      <w:r w:rsidRPr="009E29A3">
        <w:lastRenderedPageBreak/>
        <w:drawing>
          <wp:inline distT="0" distB="0" distL="0" distR="0" wp14:anchorId="0894F92D" wp14:editId="4941C4BA">
            <wp:extent cx="5943600" cy="3745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45865"/>
                    </a:xfrm>
                    <a:prstGeom prst="rect">
                      <a:avLst/>
                    </a:prstGeom>
                  </pic:spPr>
                </pic:pic>
              </a:graphicData>
            </a:graphic>
          </wp:inline>
        </w:drawing>
      </w:r>
    </w:p>
    <w:p w14:paraId="51C8F16C" w14:textId="3CADC828" w:rsidR="009E29A3" w:rsidRDefault="009E29A3" w:rsidP="008A7B65">
      <w:pPr>
        <w:ind w:firstLine="0"/>
      </w:pPr>
      <w:r>
        <w:t xml:space="preserve">As the graph shows the point where the value gradually </w:t>
      </w:r>
      <w:r w:rsidR="007722D6">
        <w:t>increases,</w:t>
      </w:r>
      <w:r>
        <w:t xml:space="preserve"> and it takes off </w:t>
      </w:r>
      <w:r w:rsidR="007722D6">
        <w:t>is 0.45</w:t>
      </w:r>
      <w:r w:rsidR="004F2485">
        <w:t xml:space="preserve"> and it could be optimal eps v</w:t>
      </w:r>
      <w:r w:rsidR="00FB577E">
        <w:t>alue</w:t>
      </w:r>
      <w:r w:rsidR="007722D6">
        <w:t>. So a line is added using abline()</w:t>
      </w:r>
      <w:r w:rsidR="00FB577E">
        <w:t xml:space="preserve">. EPS value provides the maximum </w:t>
      </w:r>
      <w:r w:rsidR="00194F86">
        <w:t>distance. If the eps value is low the clusters are defined as noise</w:t>
      </w:r>
      <w:r w:rsidR="00CA6FE6">
        <w:t xml:space="preserve"> and if the eps value is high the denser clusters may be merged together. </w:t>
      </w:r>
    </w:p>
    <w:p w14:paraId="71E475BA" w14:textId="5B53150B" w:rsidR="00B14C88" w:rsidRDefault="00B14C88" w:rsidP="008A7B65">
      <w:pPr>
        <w:ind w:firstLine="0"/>
      </w:pPr>
      <w:r>
        <w:t>DENSITY BASED CLUSTERING:</w:t>
      </w:r>
    </w:p>
    <w:p w14:paraId="1D5B33B8" w14:textId="540523F0" w:rsidR="00B14C88" w:rsidRDefault="00B14C88" w:rsidP="008A7B65">
      <w:pPr>
        <w:ind w:firstLine="0"/>
        <w:rPr>
          <w:b/>
          <w:bCs/>
          <w:i/>
          <w:iCs/>
        </w:rPr>
      </w:pPr>
      <w:r>
        <w:rPr>
          <w:b/>
          <w:bCs/>
          <w:i/>
          <w:iCs/>
        </w:rPr>
        <w:t>Code:</w:t>
      </w:r>
    </w:p>
    <w:p w14:paraId="4F210D2E" w14:textId="77777777" w:rsidR="00B14C88" w:rsidRPr="00B14C88" w:rsidRDefault="00B14C88" w:rsidP="00B14C88">
      <w:pPr>
        <w:ind w:firstLine="0"/>
        <w:rPr>
          <w:b/>
          <w:bCs/>
          <w:i/>
          <w:iCs/>
        </w:rPr>
      </w:pPr>
      <w:r w:rsidRPr="00B14C88">
        <w:rPr>
          <w:b/>
          <w:bCs/>
          <w:i/>
          <w:iCs/>
        </w:rPr>
        <w:t>set.seed(123)</w:t>
      </w:r>
    </w:p>
    <w:p w14:paraId="42038809" w14:textId="77777777" w:rsidR="00B14C88" w:rsidRPr="00B14C88" w:rsidRDefault="00B14C88" w:rsidP="00B14C88">
      <w:pPr>
        <w:ind w:firstLine="0"/>
        <w:rPr>
          <w:b/>
          <w:bCs/>
          <w:i/>
          <w:iCs/>
        </w:rPr>
      </w:pPr>
      <w:r w:rsidRPr="00B14C88">
        <w:rPr>
          <w:b/>
          <w:bCs/>
          <w:i/>
          <w:iCs/>
        </w:rPr>
        <w:t>f &lt;- fpc::dbscan(new, eps = 0.45, MinPts = 4)</w:t>
      </w:r>
    </w:p>
    <w:p w14:paraId="64408B79" w14:textId="1C869172" w:rsidR="00B14C88" w:rsidRPr="00B14C88" w:rsidRDefault="00B14C88" w:rsidP="00B14C88">
      <w:pPr>
        <w:ind w:firstLine="0"/>
        <w:rPr>
          <w:b/>
          <w:bCs/>
          <w:i/>
          <w:iCs/>
        </w:rPr>
      </w:pPr>
      <w:r w:rsidRPr="00B14C88">
        <w:rPr>
          <w:b/>
          <w:bCs/>
          <w:i/>
          <w:iCs/>
        </w:rPr>
        <w:t>f</w:t>
      </w:r>
    </w:p>
    <w:p w14:paraId="203EEE73" w14:textId="3418E4D2" w:rsidR="00380E29" w:rsidRDefault="00FE118B" w:rsidP="00B34BAF">
      <w:pPr>
        <w:ind w:firstLine="0"/>
      </w:pPr>
      <w:r>
        <w:t>Here the seed is set for consistency</w:t>
      </w:r>
      <w:r w:rsidR="00110DC2">
        <w:t>. Results from density based clustering from fpc is stored in f.</w:t>
      </w:r>
      <w:r w:rsidR="0032713C">
        <w:t xml:space="preserve"> So, fpc is referred and then dbscan function is called</w:t>
      </w:r>
      <w:r w:rsidR="00681B99">
        <w:t xml:space="preserve">. Dbscan exists both for fpc and dbscan so </w:t>
      </w:r>
      <w:r w:rsidR="00681B99">
        <w:lastRenderedPageBreak/>
        <w:t xml:space="preserve">here it is specified that </w:t>
      </w:r>
      <w:r w:rsidR="007D53EF">
        <w:t>dbscan is for fpc.</w:t>
      </w:r>
      <w:r w:rsidR="00584947">
        <w:t xml:space="preserve"> Data used is new, eps value used is 0.45 and </w:t>
      </w:r>
      <w:r w:rsidR="003B37B1">
        <w:t xml:space="preserve">minpts which is the reachability of the </w:t>
      </w:r>
      <w:r w:rsidR="00B63F3D">
        <w:t xml:space="preserve">minimum points </w:t>
      </w:r>
      <w:r w:rsidR="00D46BE9">
        <w:t>within the distance of eps 0.45.</w:t>
      </w:r>
    </w:p>
    <w:p w14:paraId="3A0F283A" w14:textId="1C1BB1C7" w:rsidR="005670B9" w:rsidRDefault="005670B9" w:rsidP="00B34BAF">
      <w:pPr>
        <w:ind w:firstLine="0"/>
      </w:pPr>
      <w:r>
        <w:t>Output:</w:t>
      </w:r>
    </w:p>
    <w:p w14:paraId="3B92F28C" w14:textId="77777777" w:rsidR="005670B9" w:rsidRPr="005670B9" w:rsidRDefault="005670B9" w:rsidP="005670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5670B9">
        <w:rPr>
          <w:rFonts w:ascii="Lucida Console" w:eastAsia="Times New Roman" w:hAnsi="Lucida Console" w:cs="Courier New"/>
          <w:color w:val="FFFFFF"/>
          <w:kern w:val="0"/>
          <w:sz w:val="20"/>
          <w:szCs w:val="20"/>
          <w:bdr w:val="none" w:sz="0" w:space="0" w:color="auto" w:frame="1"/>
          <w:lang w:eastAsia="en-US"/>
        </w:rPr>
        <w:t>dbscan Pts=150 MinPts=4 eps=0.45</w:t>
      </w:r>
    </w:p>
    <w:p w14:paraId="0F6FAEF7" w14:textId="77777777" w:rsidR="005670B9" w:rsidRPr="005670B9" w:rsidRDefault="005670B9" w:rsidP="005670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5670B9">
        <w:rPr>
          <w:rFonts w:ascii="Lucida Console" w:eastAsia="Times New Roman" w:hAnsi="Lucida Console" w:cs="Courier New"/>
          <w:color w:val="FFFFFF"/>
          <w:kern w:val="0"/>
          <w:sz w:val="20"/>
          <w:szCs w:val="20"/>
          <w:bdr w:val="none" w:sz="0" w:space="0" w:color="auto" w:frame="1"/>
          <w:lang w:eastAsia="en-US"/>
        </w:rPr>
        <w:t xml:space="preserve">        0  1  2 3</w:t>
      </w:r>
    </w:p>
    <w:p w14:paraId="4A9805DB" w14:textId="77777777" w:rsidR="005670B9" w:rsidRPr="005670B9" w:rsidRDefault="005670B9" w:rsidP="005670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5670B9">
        <w:rPr>
          <w:rFonts w:ascii="Lucida Console" w:eastAsia="Times New Roman" w:hAnsi="Lucida Console" w:cs="Courier New"/>
          <w:color w:val="FFFFFF"/>
          <w:kern w:val="0"/>
          <w:sz w:val="20"/>
          <w:szCs w:val="20"/>
          <w:bdr w:val="none" w:sz="0" w:space="0" w:color="auto" w:frame="1"/>
          <w:lang w:eastAsia="en-US"/>
        </w:rPr>
        <w:t>border 17  3 10 3</w:t>
      </w:r>
    </w:p>
    <w:p w14:paraId="45259161" w14:textId="77777777" w:rsidR="005670B9" w:rsidRPr="005670B9" w:rsidRDefault="005670B9" w:rsidP="005670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5670B9">
        <w:rPr>
          <w:rFonts w:ascii="Lucida Console" w:eastAsia="Times New Roman" w:hAnsi="Lucida Console" w:cs="Courier New"/>
          <w:color w:val="FFFFFF"/>
          <w:kern w:val="0"/>
          <w:sz w:val="20"/>
          <w:szCs w:val="20"/>
          <w:bdr w:val="none" w:sz="0" w:space="0" w:color="auto" w:frame="1"/>
          <w:lang w:eastAsia="en-US"/>
        </w:rPr>
        <w:t>seed    0 45 71 1</w:t>
      </w:r>
    </w:p>
    <w:p w14:paraId="4D470284" w14:textId="77777777" w:rsidR="005670B9" w:rsidRPr="005670B9" w:rsidRDefault="005670B9" w:rsidP="005670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5670B9">
        <w:rPr>
          <w:rFonts w:ascii="Lucida Console" w:eastAsia="Times New Roman" w:hAnsi="Lucida Console" w:cs="Courier New"/>
          <w:color w:val="FFFFFF"/>
          <w:kern w:val="0"/>
          <w:sz w:val="20"/>
          <w:szCs w:val="20"/>
          <w:bdr w:val="none" w:sz="0" w:space="0" w:color="auto" w:frame="1"/>
          <w:lang w:eastAsia="en-US"/>
        </w:rPr>
        <w:t>total  17 48 81 4</w:t>
      </w:r>
    </w:p>
    <w:p w14:paraId="6D7FCF2B" w14:textId="7D30A3D0" w:rsidR="005670B9" w:rsidRDefault="005670B9" w:rsidP="00B34BAF">
      <w:pPr>
        <w:ind w:firstLine="0"/>
      </w:pPr>
    </w:p>
    <w:p w14:paraId="4E095C18" w14:textId="70B56813" w:rsidR="005670B9" w:rsidRDefault="005670B9" w:rsidP="00B34BAF">
      <w:pPr>
        <w:ind w:firstLine="0"/>
      </w:pPr>
      <w:r>
        <w:t xml:space="preserve">So, here we have </w:t>
      </w:r>
      <w:r w:rsidR="0014285C">
        <w:t xml:space="preserve">150 observations and 3 clusters are formed. Cluster 0 denotes the noise. There are 17 </w:t>
      </w:r>
      <w:r w:rsidR="00EA0615">
        <w:t>points which are considered as noise. Cluster 1 has total 48 points, cluster 2 points has 81 points and cluster 3 has 4 points. Here border and seed related information is also specified.</w:t>
      </w:r>
      <w:r w:rsidR="006F4F1C">
        <w:t xml:space="preserve"> </w:t>
      </w:r>
      <w:r w:rsidR="00E95429">
        <w:t>Similarly we can do density based clustering using dbscan package.</w:t>
      </w:r>
    </w:p>
    <w:p w14:paraId="7A669C15" w14:textId="0DCEBC5B" w:rsidR="00E95429" w:rsidRDefault="002C16BD" w:rsidP="00B34BAF">
      <w:pPr>
        <w:ind w:firstLine="0"/>
        <w:rPr>
          <w:b/>
          <w:bCs/>
          <w:i/>
          <w:iCs/>
        </w:rPr>
      </w:pPr>
      <w:r>
        <w:rPr>
          <w:b/>
          <w:bCs/>
          <w:i/>
          <w:iCs/>
        </w:rPr>
        <w:t>Code:</w:t>
      </w:r>
    </w:p>
    <w:p w14:paraId="62E0E279" w14:textId="77777777" w:rsidR="002C16BD" w:rsidRPr="002C16BD" w:rsidRDefault="002C16BD" w:rsidP="002C16BD">
      <w:pPr>
        <w:ind w:firstLine="0"/>
        <w:rPr>
          <w:b/>
          <w:bCs/>
          <w:i/>
          <w:iCs/>
        </w:rPr>
      </w:pPr>
      <w:r w:rsidRPr="002C16BD">
        <w:rPr>
          <w:b/>
          <w:bCs/>
          <w:i/>
          <w:iCs/>
        </w:rPr>
        <w:t>d &lt;- dbscan::dbscan(new, eps = 0.45, 4)</w:t>
      </w:r>
    </w:p>
    <w:p w14:paraId="4F1CA049" w14:textId="4EAD2C82" w:rsidR="002C16BD" w:rsidRDefault="002C16BD" w:rsidP="002C16BD">
      <w:pPr>
        <w:ind w:firstLine="0"/>
        <w:rPr>
          <w:b/>
          <w:bCs/>
          <w:i/>
          <w:iCs/>
        </w:rPr>
      </w:pPr>
      <w:r w:rsidRPr="002C16BD">
        <w:rPr>
          <w:b/>
          <w:bCs/>
          <w:i/>
          <w:iCs/>
        </w:rPr>
        <w:t>d</w:t>
      </w:r>
    </w:p>
    <w:p w14:paraId="64914A3F" w14:textId="020F9941" w:rsidR="00B96209" w:rsidRDefault="00310A7F" w:rsidP="002C16BD">
      <w:pPr>
        <w:ind w:firstLine="0"/>
      </w:pPr>
      <w:r>
        <w:t xml:space="preserve">dbscan </w:t>
      </w:r>
      <w:r w:rsidR="000F1F69">
        <w:t xml:space="preserve">stands for density based spatial clustering of applications </w:t>
      </w:r>
      <w:r w:rsidR="006F74FE">
        <w:t>with noise.</w:t>
      </w:r>
      <w:r w:rsidR="0079391B">
        <w:t xml:space="preserve"> Rest of the parameters takes same value.</w:t>
      </w:r>
    </w:p>
    <w:p w14:paraId="750DA473" w14:textId="77777777" w:rsidR="00426C17" w:rsidRPr="00426C17" w:rsidRDefault="00426C17" w:rsidP="00426C17">
      <w:pPr>
        <w:pStyle w:val="HTMLPreformatted"/>
        <w:shd w:val="clear" w:color="auto" w:fill="002240"/>
        <w:wordWrap w:val="0"/>
        <w:rPr>
          <w:rFonts w:ascii="Lucida Console" w:eastAsia="Times New Roman" w:hAnsi="Lucida Console" w:cs="Courier New"/>
          <w:color w:val="FFFFFF"/>
          <w:kern w:val="0"/>
          <w:szCs w:val="22"/>
          <w:bdr w:val="none" w:sz="0" w:space="0" w:color="auto" w:frame="1"/>
          <w:lang w:eastAsia="en-US"/>
        </w:rPr>
      </w:pPr>
      <w:r>
        <w:t>Output:</w:t>
      </w:r>
      <w:r>
        <w:br/>
      </w:r>
      <w:r w:rsidRPr="00426C17">
        <w:rPr>
          <w:rFonts w:ascii="Lucida Console" w:eastAsia="Times New Roman" w:hAnsi="Lucida Console" w:cs="Courier New"/>
          <w:color w:val="FFFFFF"/>
          <w:kern w:val="0"/>
          <w:szCs w:val="22"/>
          <w:bdr w:val="none" w:sz="0" w:space="0" w:color="auto" w:frame="1"/>
          <w:lang w:eastAsia="en-US"/>
        </w:rPr>
        <w:t>DBSCAN clustering for 150 objects.</w:t>
      </w:r>
    </w:p>
    <w:p w14:paraId="276AC378" w14:textId="77777777" w:rsidR="00426C17" w:rsidRPr="00426C17" w:rsidRDefault="00426C17" w:rsidP="00426C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426C17">
        <w:rPr>
          <w:rFonts w:ascii="Lucida Console" w:eastAsia="Times New Roman" w:hAnsi="Lucida Console" w:cs="Courier New"/>
          <w:color w:val="FFFFFF"/>
          <w:kern w:val="0"/>
          <w:sz w:val="22"/>
          <w:szCs w:val="22"/>
          <w:bdr w:val="none" w:sz="0" w:space="0" w:color="auto" w:frame="1"/>
          <w:lang w:eastAsia="en-US"/>
        </w:rPr>
        <w:t>Parameters: eps = 0.45, minPts = 4</w:t>
      </w:r>
    </w:p>
    <w:p w14:paraId="45D99774" w14:textId="77777777" w:rsidR="00426C17" w:rsidRPr="00426C17" w:rsidRDefault="00426C17" w:rsidP="00426C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426C17">
        <w:rPr>
          <w:rFonts w:ascii="Lucida Console" w:eastAsia="Times New Roman" w:hAnsi="Lucida Console" w:cs="Courier New"/>
          <w:color w:val="FFFFFF"/>
          <w:kern w:val="0"/>
          <w:sz w:val="22"/>
          <w:szCs w:val="22"/>
          <w:bdr w:val="none" w:sz="0" w:space="0" w:color="auto" w:frame="1"/>
          <w:lang w:eastAsia="en-US"/>
        </w:rPr>
        <w:t>The clustering contains 3 cluster(s) and 17 noise points.</w:t>
      </w:r>
    </w:p>
    <w:p w14:paraId="47941435" w14:textId="77777777" w:rsidR="00426C17" w:rsidRPr="00426C17" w:rsidRDefault="00426C17" w:rsidP="00426C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p>
    <w:p w14:paraId="16D811A5" w14:textId="77777777" w:rsidR="00426C17" w:rsidRPr="00426C17" w:rsidRDefault="00426C17" w:rsidP="00426C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426C17">
        <w:rPr>
          <w:rFonts w:ascii="Lucida Console" w:eastAsia="Times New Roman" w:hAnsi="Lucida Console" w:cs="Courier New"/>
          <w:color w:val="FFFFFF"/>
          <w:kern w:val="0"/>
          <w:sz w:val="22"/>
          <w:szCs w:val="22"/>
          <w:bdr w:val="none" w:sz="0" w:space="0" w:color="auto" w:frame="1"/>
          <w:lang w:eastAsia="en-US"/>
        </w:rPr>
        <w:t xml:space="preserve"> 0  1  2  3 </w:t>
      </w:r>
    </w:p>
    <w:p w14:paraId="7A2998FE" w14:textId="77777777" w:rsidR="00426C17" w:rsidRPr="00426C17" w:rsidRDefault="00426C17" w:rsidP="00426C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426C17">
        <w:rPr>
          <w:rFonts w:ascii="Lucida Console" w:eastAsia="Times New Roman" w:hAnsi="Lucida Console" w:cs="Courier New"/>
          <w:color w:val="FFFFFF"/>
          <w:kern w:val="0"/>
          <w:sz w:val="22"/>
          <w:szCs w:val="22"/>
          <w:bdr w:val="none" w:sz="0" w:space="0" w:color="auto" w:frame="1"/>
          <w:lang w:eastAsia="en-US"/>
        </w:rPr>
        <w:t xml:space="preserve">17 48 81  4 </w:t>
      </w:r>
    </w:p>
    <w:p w14:paraId="28DF2F00" w14:textId="77777777" w:rsidR="00426C17" w:rsidRPr="00426C17" w:rsidRDefault="00426C17" w:rsidP="00426C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p>
    <w:p w14:paraId="151AEE0A" w14:textId="77777777" w:rsidR="00426C17" w:rsidRPr="00426C17" w:rsidRDefault="00426C17" w:rsidP="00426C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lang w:eastAsia="en-US"/>
        </w:rPr>
      </w:pPr>
      <w:r w:rsidRPr="00426C17">
        <w:rPr>
          <w:rFonts w:ascii="Lucida Console" w:eastAsia="Times New Roman" w:hAnsi="Lucida Console" w:cs="Courier New"/>
          <w:color w:val="FFFFFF"/>
          <w:kern w:val="0"/>
          <w:sz w:val="22"/>
          <w:szCs w:val="22"/>
          <w:bdr w:val="none" w:sz="0" w:space="0" w:color="auto" w:frame="1"/>
          <w:lang w:eastAsia="en-US"/>
        </w:rPr>
        <w:t>Available fields: cluster, eps, minPts</w:t>
      </w:r>
    </w:p>
    <w:p w14:paraId="2B76FB00" w14:textId="5713AF5E" w:rsidR="0079391B" w:rsidRDefault="0079391B" w:rsidP="002C16BD">
      <w:pPr>
        <w:ind w:firstLine="0"/>
      </w:pPr>
    </w:p>
    <w:p w14:paraId="293B9F63" w14:textId="5EF16183" w:rsidR="00185179" w:rsidRDefault="00185179" w:rsidP="002C16BD">
      <w:pPr>
        <w:ind w:firstLine="0"/>
      </w:pPr>
      <w:r>
        <w:t xml:space="preserve">Here dbscan provides </w:t>
      </w:r>
      <w:r w:rsidR="000A56BE">
        <w:t>only the summary so output with fpc is better.</w:t>
      </w:r>
    </w:p>
    <w:p w14:paraId="5C8EA767" w14:textId="588AE795" w:rsidR="00316CB2" w:rsidRDefault="009902AA" w:rsidP="002C16BD">
      <w:pPr>
        <w:ind w:firstLine="0"/>
      </w:pPr>
      <w:r>
        <w:t>V</w:t>
      </w:r>
      <w:r w:rsidR="00316CB2">
        <w:t>ISUALIZATION:</w:t>
      </w:r>
    </w:p>
    <w:p w14:paraId="63E32DA5" w14:textId="1475B594" w:rsidR="00316CB2" w:rsidRDefault="00316CB2" w:rsidP="002C16BD">
      <w:pPr>
        <w:ind w:firstLine="0"/>
        <w:rPr>
          <w:b/>
          <w:bCs/>
          <w:i/>
          <w:iCs/>
        </w:rPr>
      </w:pPr>
      <w:r>
        <w:rPr>
          <w:b/>
          <w:bCs/>
          <w:i/>
          <w:iCs/>
        </w:rPr>
        <w:t>Code:</w:t>
      </w:r>
    </w:p>
    <w:p w14:paraId="02C39E0D" w14:textId="464D4D0D" w:rsidR="00316CB2" w:rsidRDefault="00316CB2" w:rsidP="002C16BD">
      <w:pPr>
        <w:ind w:firstLine="0"/>
        <w:rPr>
          <w:b/>
          <w:bCs/>
          <w:i/>
          <w:iCs/>
        </w:rPr>
      </w:pPr>
      <w:r w:rsidRPr="00316CB2">
        <w:rPr>
          <w:b/>
          <w:bCs/>
          <w:i/>
          <w:iCs/>
        </w:rPr>
        <w:t>fviz_cluster(f,</w:t>
      </w:r>
      <w:r w:rsidR="004445A2">
        <w:rPr>
          <w:b/>
          <w:bCs/>
          <w:i/>
          <w:iCs/>
        </w:rPr>
        <w:t xml:space="preserve"> </w:t>
      </w:r>
      <w:r w:rsidRPr="00316CB2">
        <w:rPr>
          <w:b/>
          <w:bCs/>
          <w:i/>
          <w:iCs/>
        </w:rPr>
        <w:t>new,</w:t>
      </w:r>
      <w:r w:rsidR="004445A2">
        <w:rPr>
          <w:b/>
          <w:bCs/>
          <w:i/>
          <w:iCs/>
        </w:rPr>
        <w:t xml:space="preserve"> </w:t>
      </w:r>
      <w:r w:rsidRPr="00316CB2">
        <w:rPr>
          <w:b/>
          <w:bCs/>
          <w:i/>
          <w:iCs/>
        </w:rPr>
        <w:t>geom = "point")</w:t>
      </w:r>
    </w:p>
    <w:p w14:paraId="03D50A14" w14:textId="016A0692" w:rsidR="00316CB2" w:rsidRDefault="00FA3674" w:rsidP="002C16BD">
      <w:pPr>
        <w:ind w:firstLine="0"/>
      </w:pPr>
      <w:r>
        <w:lastRenderedPageBreak/>
        <w:t>fviz_cluster is used for the visualization of cluster plot</w:t>
      </w:r>
      <w:r w:rsidR="004445A2">
        <w:t>. Information stored in (f) is used</w:t>
      </w:r>
      <w:r w:rsidR="00172B4F">
        <w:t>, dataset used is (new).</w:t>
      </w:r>
    </w:p>
    <w:p w14:paraId="5B8AB806" w14:textId="6C0174F3" w:rsidR="00DD7BD9" w:rsidRPr="00FA3674" w:rsidRDefault="00DD7BD9" w:rsidP="002C16BD">
      <w:pPr>
        <w:ind w:firstLine="0"/>
      </w:pPr>
      <w:r w:rsidRPr="00DD7BD9">
        <w:drawing>
          <wp:inline distT="0" distB="0" distL="0" distR="0" wp14:anchorId="0EF07036" wp14:editId="58E46ADF">
            <wp:extent cx="5418297" cy="3497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2656" cy="3500394"/>
                    </a:xfrm>
                    <a:prstGeom prst="rect">
                      <a:avLst/>
                    </a:prstGeom>
                  </pic:spPr>
                </pic:pic>
              </a:graphicData>
            </a:graphic>
          </wp:inline>
        </w:drawing>
      </w:r>
    </w:p>
    <w:p w14:paraId="7F1C0150" w14:textId="708E28D8" w:rsidR="007A5D43" w:rsidRDefault="00A9260D" w:rsidP="00B34BAF">
      <w:pPr>
        <w:ind w:firstLine="0"/>
      </w:pPr>
      <w:r>
        <w:t xml:space="preserve">Here </w:t>
      </w:r>
      <w:r w:rsidR="00AE3FB6">
        <w:t xml:space="preserve">we can see 3 clusters. The first cluster is red one which has 48 points, </w:t>
      </w:r>
      <w:r w:rsidR="00686E10">
        <w:t>second cluster has green color and its points are green with 81 points</w:t>
      </w:r>
      <w:r w:rsidR="006C3F00">
        <w:t xml:space="preserve"> and third cluster has just 4 points in blue color</w:t>
      </w:r>
      <w:r w:rsidR="008556C8">
        <w:t>.</w:t>
      </w:r>
    </w:p>
    <w:p w14:paraId="18C1E1A7" w14:textId="28A1186F" w:rsidR="00065198" w:rsidRPr="00A9260D" w:rsidRDefault="00065198" w:rsidP="00B34BAF">
      <w:pPr>
        <w:ind w:firstLine="0"/>
      </w:pPr>
      <w:r>
        <w:t>17 points are noise and are in black color which does not belong to any cluster.</w:t>
      </w:r>
    </w:p>
    <w:p w14:paraId="5FF465B9" w14:textId="3DEF5C9F" w:rsidR="007A5D43" w:rsidRDefault="007A5D43" w:rsidP="00B34BAF">
      <w:pPr>
        <w:ind w:firstLine="0"/>
        <w:rPr>
          <w:b/>
          <w:bCs/>
          <w:i/>
          <w:iCs/>
        </w:rPr>
      </w:pPr>
    </w:p>
    <w:p w14:paraId="22C1279D" w14:textId="77777777" w:rsidR="007A5D43" w:rsidRPr="007A5D43" w:rsidRDefault="007A5D43" w:rsidP="00B34BAF">
      <w:pPr>
        <w:ind w:firstLine="0"/>
        <w:rPr>
          <w:b/>
          <w:bCs/>
          <w:i/>
          <w:iCs/>
        </w:rPr>
      </w:pPr>
    </w:p>
    <w:sdt>
      <w:sdtPr>
        <w:rPr>
          <w:rFonts w:asciiTheme="minorHAnsi" w:eastAsiaTheme="minorEastAsia" w:hAnsiTheme="minorHAnsi" w:cstheme="minorBidi"/>
        </w:rPr>
        <w:id w:val="62297111"/>
        <w:docPartObj>
          <w:docPartGallery w:val="Bibliographies"/>
          <w:docPartUnique/>
        </w:docPartObj>
      </w:sdtPr>
      <w:sdtEndPr/>
      <w:sdtContent>
        <w:p w14:paraId="25D3E51F" w14:textId="3C1579AB" w:rsidR="00E81978" w:rsidRDefault="005D3A03">
          <w:pPr>
            <w:pStyle w:val="SectionTitle"/>
          </w:pPr>
          <w:r>
            <w:t>References</w:t>
          </w:r>
        </w:p>
        <w:p w14:paraId="4D09A11D" w14:textId="2DB38E06" w:rsidR="00C31D30" w:rsidRDefault="00C31D30" w:rsidP="00C31D30">
          <w:pPr>
            <w:pStyle w:val="Bibliography"/>
            <w:rPr>
              <w:noProof/>
            </w:rPr>
          </w:pPr>
          <w:r>
            <w:fldChar w:fldCharType="begin"/>
          </w:r>
          <w:r>
            <w:instrText xml:space="preserve"> BIBLIOGRAPHY </w:instrText>
          </w:r>
          <w:r>
            <w:fldChar w:fldCharType="separate"/>
          </w:r>
          <w:r w:rsidR="00BB486E">
            <w:rPr>
              <w:color w:val="333333"/>
              <w:shd w:val="clear" w:color="auto" w:fill="FFFFFF"/>
            </w:rPr>
            <w:t>Garbade, M. J. (2018, September 12). Understanding K-means Clustering in Machine Learning. Retrieved from https://towardsdatascience.com/understanding-k-means-clustering-in-machine-learning-6a6e67336aa1</w:t>
          </w:r>
        </w:p>
        <w:p w14:paraId="0576C0FC" w14:textId="57303D07" w:rsidR="00E81978" w:rsidRDefault="00C31D30" w:rsidP="00C31D30">
          <w:pPr>
            <w:pStyle w:val="Bibliography"/>
            <w:rPr>
              <w:noProof/>
            </w:rPr>
          </w:pPr>
          <w:r>
            <w:rPr>
              <w:noProof/>
            </w:rPr>
            <w:t>.</w:t>
          </w:r>
          <w:r>
            <w:rPr>
              <w:b/>
              <w:bCs/>
              <w:noProof/>
            </w:rPr>
            <w:fldChar w:fldCharType="end"/>
          </w:r>
        </w:p>
      </w:sdtContent>
    </w:sdt>
    <w:p w14:paraId="32C1538E" w14:textId="70C033DF" w:rsidR="00E81978" w:rsidRDefault="00E81978" w:rsidP="00444DE3">
      <w:pPr>
        <w:pStyle w:val="SectionTitle"/>
      </w:pPr>
    </w:p>
    <w:sectPr w:rsidR="00E81978">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CDEA8" w14:textId="77777777" w:rsidR="00EF63C0" w:rsidRDefault="00EF63C0">
      <w:pPr>
        <w:spacing w:line="240" w:lineRule="auto"/>
      </w:pPr>
      <w:r>
        <w:separator/>
      </w:r>
    </w:p>
    <w:p w14:paraId="6F66AFCB" w14:textId="77777777" w:rsidR="00EF63C0" w:rsidRDefault="00EF63C0"/>
  </w:endnote>
  <w:endnote w:type="continuationSeparator" w:id="0">
    <w:p w14:paraId="40A084FF" w14:textId="77777777" w:rsidR="00EF63C0" w:rsidRDefault="00EF63C0">
      <w:pPr>
        <w:spacing w:line="240" w:lineRule="auto"/>
      </w:pPr>
      <w:r>
        <w:continuationSeparator/>
      </w:r>
    </w:p>
    <w:p w14:paraId="691B084B" w14:textId="77777777" w:rsidR="00EF63C0" w:rsidRDefault="00EF6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75CED" w14:textId="77777777" w:rsidR="00EF63C0" w:rsidRDefault="00EF63C0">
      <w:pPr>
        <w:spacing w:line="240" w:lineRule="auto"/>
      </w:pPr>
      <w:r>
        <w:separator/>
      </w:r>
    </w:p>
    <w:p w14:paraId="52A4E0CA" w14:textId="77777777" w:rsidR="00EF63C0" w:rsidRDefault="00EF63C0"/>
  </w:footnote>
  <w:footnote w:type="continuationSeparator" w:id="0">
    <w:p w14:paraId="1E4172F7" w14:textId="77777777" w:rsidR="00EF63C0" w:rsidRDefault="00EF63C0">
      <w:pPr>
        <w:spacing w:line="240" w:lineRule="auto"/>
      </w:pPr>
      <w:r>
        <w:continuationSeparator/>
      </w:r>
    </w:p>
    <w:p w14:paraId="4FE43B21" w14:textId="77777777" w:rsidR="00EF63C0" w:rsidRDefault="00EF63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63B15" w14:textId="77777777" w:rsidR="00E81978" w:rsidRDefault="00003CBF">
    <w:pPr>
      <w:pStyle w:val="Header"/>
    </w:pPr>
    <w:sdt>
      <w:sdtPr>
        <w:rPr>
          <w:rStyle w:val="Strong"/>
        </w:rPr>
        <w:alias w:val="Running head"/>
        <w:tag w:val=""/>
        <w:id w:val="12739865"/>
        <w:placeholder>
          <w:docPart w:val="0C266BE4EB0840AC9A9052BD1DD5EB58"/>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AF431" w14:textId="77777777" w:rsidR="00E81978" w:rsidRDefault="005D3A03">
    <w:pPr>
      <w:pStyle w:val="Header"/>
      <w:rPr>
        <w:rStyle w:val="Strong"/>
      </w:rPr>
    </w:pPr>
    <w:r>
      <w:t xml:space="preserve">Running head: </w:t>
    </w:r>
    <w:sdt>
      <w:sdtPr>
        <w:rPr>
          <w:rStyle w:val="Strong"/>
        </w:rPr>
        <w:alias w:val="Running head"/>
        <w:tag w:val=""/>
        <w:id w:val="-696842620"/>
        <w:placeholder>
          <w:docPart w:val="01642FA5B7094C81A9A8A5BAE5527A3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D26682"/>
    <w:multiLevelType w:val="hybridMultilevel"/>
    <w:tmpl w:val="DA9E5F50"/>
    <w:lvl w:ilvl="0" w:tplc="A1B40F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30233D9"/>
    <w:multiLevelType w:val="hybridMultilevel"/>
    <w:tmpl w:val="10F0286E"/>
    <w:lvl w:ilvl="0" w:tplc="D3EED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1"/>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C0"/>
    <w:rsid w:val="00003CBF"/>
    <w:rsid w:val="00037E14"/>
    <w:rsid w:val="00056C95"/>
    <w:rsid w:val="00065198"/>
    <w:rsid w:val="0009128A"/>
    <w:rsid w:val="000A028A"/>
    <w:rsid w:val="000A56BE"/>
    <w:rsid w:val="000C1BD2"/>
    <w:rsid w:val="000D1295"/>
    <w:rsid w:val="000D3F41"/>
    <w:rsid w:val="000E3EF1"/>
    <w:rsid w:val="000F1F69"/>
    <w:rsid w:val="00110DC2"/>
    <w:rsid w:val="00113DA7"/>
    <w:rsid w:val="0011469D"/>
    <w:rsid w:val="00121DB1"/>
    <w:rsid w:val="00124055"/>
    <w:rsid w:val="00130A27"/>
    <w:rsid w:val="0014285C"/>
    <w:rsid w:val="00172B4F"/>
    <w:rsid w:val="00183CBC"/>
    <w:rsid w:val="00185179"/>
    <w:rsid w:val="00194F86"/>
    <w:rsid w:val="001C0556"/>
    <w:rsid w:val="001C4074"/>
    <w:rsid w:val="001E683C"/>
    <w:rsid w:val="001E78E8"/>
    <w:rsid w:val="001F676A"/>
    <w:rsid w:val="00230DD1"/>
    <w:rsid w:val="002411B6"/>
    <w:rsid w:val="002429C0"/>
    <w:rsid w:val="002447F5"/>
    <w:rsid w:val="002573E7"/>
    <w:rsid w:val="00277525"/>
    <w:rsid w:val="00290360"/>
    <w:rsid w:val="002952F0"/>
    <w:rsid w:val="002B0745"/>
    <w:rsid w:val="002C16BD"/>
    <w:rsid w:val="002D2A1E"/>
    <w:rsid w:val="002D2E70"/>
    <w:rsid w:val="002E520C"/>
    <w:rsid w:val="002E71AA"/>
    <w:rsid w:val="00310A7F"/>
    <w:rsid w:val="00316CB2"/>
    <w:rsid w:val="0032713C"/>
    <w:rsid w:val="00330303"/>
    <w:rsid w:val="00340D7A"/>
    <w:rsid w:val="00340E75"/>
    <w:rsid w:val="00355DCA"/>
    <w:rsid w:val="003636BC"/>
    <w:rsid w:val="00365541"/>
    <w:rsid w:val="00380E29"/>
    <w:rsid w:val="00385C76"/>
    <w:rsid w:val="003A7438"/>
    <w:rsid w:val="003B37B1"/>
    <w:rsid w:val="003D6552"/>
    <w:rsid w:val="003D7927"/>
    <w:rsid w:val="004052AC"/>
    <w:rsid w:val="00426C17"/>
    <w:rsid w:val="00440BC9"/>
    <w:rsid w:val="004445A2"/>
    <w:rsid w:val="00444DE3"/>
    <w:rsid w:val="00446EDB"/>
    <w:rsid w:val="00470CA0"/>
    <w:rsid w:val="004F2485"/>
    <w:rsid w:val="00550D75"/>
    <w:rsid w:val="00551A02"/>
    <w:rsid w:val="005534FA"/>
    <w:rsid w:val="005670B9"/>
    <w:rsid w:val="00584947"/>
    <w:rsid w:val="005A7592"/>
    <w:rsid w:val="005C2859"/>
    <w:rsid w:val="005D3A03"/>
    <w:rsid w:val="005E77C8"/>
    <w:rsid w:val="00601C94"/>
    <w:rsid w:val="006124A5"/>
    <w:rsid w:val="00626ABC"/>
    <w:rsid w:val="0064580D"/>
    <w:rsid w:val="00661D08"/>
    <w:rsid w:val="00681B99"/>
    <w:rsid w:val="00684065"/>
    <w:rsid w:val="00686E10"/>
    <w:rsid w:val="00691180"/>
    <w:rsid w:val="006C3F00"/>
    <w:rsid w:val="006D4324"/>
    <w:rsid w:val="006E706B"/>
    <w:rsid w:val="006F4F1C"/>
    <w:rsid w:val="006F74FE"/>
    <w:rsid w:val="0070670A"/>
    <w:rsid w:val="00722BA2"/>
    <w:rsid w:val="007722D6"/>
    <w:rsid w:val="00787929"/>
    <w:rsid w:val="0079391B"/>
    <w:rsid w:val="007A24A6"/>
    <w:rsid w:val="007A5D43"/>
    <w:rsid w:val="007C386F"/>
    <w:rsid w:val="007D0424"/>
    <w:rsid w:val="007D084B"/>
    <w:rsid w:val="007D1799"/>
    <w:rsid w:val="007D215E"/>
    <w:rsid w:val="007D2416"/>
    <w:rsid w:val="007D53EF"/>
    <w:rsid w:val="007F0B25"/>
    <w:rsid w:val="007F0F07"/>
    <w:rsid w:val="008002C0"/>
    <w:rsid w:val="00814D3C"/>
    <w:rsid w:val="00826844"/>
    <w:rsid w:val="00826A56"/>
    <w:rsid w:val="00835F7C"/>
    <w:rsid w:val="008505B1"/>
    <w:rsid w:val="008556C8"/>
    <w:rsid w:val="00860156"/>
    <w:rsid w:val="0086074C"/>
    <w:rsid w:val="008A146E"/>
    <w:rsid w:val="008A7B65"/>
    <w:rsid w:val="008B07CB"/>
    <w:rsid w:val="008C5323"/>
    <w:rsid w:val="008D7BDD"/>
    <w:rsid w:val="008E4553"/>
    <w:rsid w:val="008E496B"/>
    <w:rsid w:val="00904F95"/>
    <w:rsid w:val="00937F13"/>
    <w:rsid w:val="00944140"/>
    <w:rsid w:val="00953253"/>
    <w:rsid w:val="009902AA"/>
    <w:rsid w:val="009A0D16"/>
    <w:rsid w:val="009A2424"/>
    <w:rsid w:val="009A5145"/>
    <w:rsid w:val="009A6A3B"/>
    <w:rsid w:val="009C3865"/>
    <w:rsid w:val="009D3014"/>
    <w:rsid w:val="009D7DFF"/>
    <w:rsid w:val="009E29A3"/>
    <w:rsid w:val="009E42BA"/>
    <w:rsid w:val="009F1144"/>
    <w:rsid w:val="00A14016"/>
    <w:rsid w:val="00A21E3F"/>
    <w:rsid w:val="00A318A6"/>
    <w:rsid w:val="00A52005"/>
    <w:rsid w:val="00A52798"/>
    <w:rsid w:val="00A80DDC"/>
    <w:rsid w:val="00A9260D"/>
    <w:rsid w:val="00AA4CE5"/>
    <w:rsid w:val="00AA5138"/>
    <w:rsid w:val="00AE3FB6"/>
    <w:rsid w:val="00AE51F9"/>
    <w:rsid w:val="00AF0195"/>
    <w:rsid w:val="00B14C88"/>
    <w:rsid w:val="00B22114"/>
    <w:rsid w:val="00B23FFA"/>
    <w:rsid w:val="00B34BAF"/>
    <w:rsid w:val="00B44074"/>
    <w:rsid w:val="00B554B9"/>
    <w:rsid w:val="00B6013A"/>
    <w:rsid w:val="00B63F3D"/>
    <w:rsid w:val="00B67CF2"/>
    <w:rsid w:val="00B70DB9"/>
    <w:rsid w:val="00B823AA"/>
    <w:rsid w:val="00B96209"/>
    <w:rsid w:val="00BA45DB"/>
    <w:rsid w:val="00BB486E"/>
    <w:rsid w:val="00BF4184"/>
    <w:rsid w:val="00C0601E"/>
    <w:rsid w:val="00C22387"/>
    <w:rsid w:val="00C31D30"/>
    <w:rsid w:val="00C50ABE"/>
    <w:rsid w:val="00C53E69"/>
    <w:rsid w:val="00C710B2"/>
    <w:rsid w:val="00C7542B"/>
    <w:rsid w:val="00C75D37"/>
    <w:rsid w:val="00C96D3D"/>
    <w:rsid w:val="00CA6FE6"/>
    <w:rsid w:val="00CB0CD3"/>
    <w:rsid w:val="00CD6E39"/>
    <w:rsid w:val="00CE474B"/>
    <w:rsid w:val="00CE6624"/>
    <w:rsid w:val="00CF38F0"/>
    <w:rsid w:val="00CF6899"/>
    <w:rsid w:val="00CF6E91"/>
    <w:rsid w:val="00D177A9"/>
    <w:rsid w:val="00D46BE9"/>
    <w:rsid w:val="00D55F5E"/>
    <w:rsid w:val="00D56C81"/>
    <w:rsid w:val="00D660D2"/>
    <w:rsid w:val="00D85B68"/>
    <w:rsid w:val="00D85E98"/>
    <w:rsid w:val="00DA0353"/>
    <w:rsid w:val="00DD7BD9"/>
    <w:rsid w:val="00E26D1E"/>
    <w:rsid w:val="00E31CAA"/>
    <w:rsid w:val="00E326F7"/>
    <w:rsid w:val="00E42EEA"/>
    <w:rsid w:val="00E43DE6"/>
    <w:rsid w:val="00E5410C"/>
    <w:rsid w:val="00E6004D"/>
    <w:rsid w:val="00E67437"/>
    <w:rsid w:val="00E67601"/>
    <w:rsid w:val="00E6761F"/>
    <w:rsid w:val="00E67D32"/>
    <w:rsid w:val="00E81978"/>
    <w:rsid w:val="00E95429"/>
    <w:rsid w:val="00EA0615"/>
    <w:rsid w:val="00EA2D96"/>
    <w:rsid w:val="00EA50D6"/>
    <w:rsid w:val="00EF63C0"/>
    <w:rsid w:val="00F010CD"/>
    <w:rsid w:val="00F067CD"/>
    <w:rsid w:val="00F16355"/>
    <w:rsid w:val="00F317BF"/>
    <w:rsid w:val="00F33E91"/>
    <w:rsid w:val="00F379B7"/>
    <w:rsid w:val="00F525FA"/>
    <w:rsid w:val="00F55508"/>
    <w:rsid w:val="00F82E90"/>
    <w:rsid w:val="00F97A81"/>
    <w:rsid w:val="00FA3674"/>
    <w:rsid w:val="00FB577E"/>
    <w:rsid w:val="00FE118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F0415"/>
  <w15:chartTrackingRefBased/>
  <w15:docId w15:val="{D0A95C16-986D-4DB0-8605-BBDB7EAF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gd15mcfceub">
    <w:name w:val="gd15mcfceub"/>
    <w:basedOn w:val="DefaultParagraphFont"/>
    <w:rsid w:val="00B34BAF"/>
  </w:style>
  <w:style w:type="character" w:styleId="Hyperlink">
    <w:name w:val="Hyperlink"/>
    <w:basedOn w:val="DefaultParagraphFont"/>
    <w:uiPriority w:val="99"/>
    <w:semiHidden/>
    <w:unhideWhenUsed/>
    <w:rsid w:val="007A5D43"/>
    <w:rPr>
      <w:color w:val="0000FF"/>
      <w:u w:val="single"/>
    </w:rPr>
  </w:style>
  <w:style w:type="character" w:customStyle="1" w:styleId="gd15mcfckub">
    <w:name w:val="gd15mcfckub"/>
    <w:basedOn w:val="DefaultParagraphFont"/>
    <w:rsid w:val="007D2416"/>
  </w:style>
  <w:style w:type="character" w:customStyle="1" w:styleId="gd15mcfcktb">
    <w:name w:val="gd15mcfcktb"/>
    <w:basedOn w:val="DefaultParagraphFont"/>
    <w:rsid w:val="007D2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072376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1889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148751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890770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31809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5227521">
      <w:bodyDiv w:val="1"/>
      <w:marLeft w:val="0"/>
      <w:marRight w:val="0"/>
      <w:marTop w:val="0"/>
      <w:marBottom w:val="0"/>
      <w:divBdr>
        <w:top w:val="none" w:sz="0" w:space="0" w:color="auto"/>
        <w:left w:val="none" w:sz="0" w:space="0" w:color="auto"/>
        <w:bottom w:val="none" w:sz="0" w:space="0" w:color="auto"/>
        <w:right w:val="none" w:sz="0" w:space="0" w:color="auto"/>
      </w:divBdr>
    </w:div>
    <w:div w:id="854423909">
      <w:bodyDiv w:val="1"/>
      <w:marLeft w:val="0"/>
      <w:marRight w:val="0"/>
      <w:marTop w:val="0"/>
      <w:marBottom w:val="0"/>
      <w:divBdr>
        <w:top w:val="none" w:sz="0" w:space="0" w:color="auto"/>
        <w:left w:val="none" w:sz="0" w:space="0" w:color="auto"/>
        <w:bottom w:val="none" w:sz="0" w:space="0" w:color="auto"/>
        <w:right w:val="none" w:sz="0" w:space="0" w:color="auto"/>
      </w:divBdr>
    </w:div>
    <w:div w:id="97800061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91887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351432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433417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25409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79659">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2200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358451">
      <w:bodyDiv w:val="1"/>
      <w:marLeft w:val="0"/>
      <w:marRight w:val="0"/>
      <w:marTop w:val="0"/>
      <w:marBottom w:val="0"/>
      <w:divBdr>
        <w:top w:val="none" w:sz="0" w:space="0" w:color="auto"/>
        <w:left w:val="none" w:sz="0" w:space="0" w:color="auto"/>
        <w:bottom w:val="none" w:sz="0" w:space="0" w:color="auto"/>
        <w:right w:val="none" w:sz="0" w:space="0" w:color="auto"/>
      </w:divBdr>
    </w:div>
    <w:div w:id="176013301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34986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rug\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E62BA178A146CDAF7843ED006D3840"/>
        <w:category>
          <w:name w:val="General"/>
          <w:gallery w:val="placeholder"/>
        </w:category>
        <w:types>
          <w:type w:val="bbPlcHdr"/>
        </w:types>
        <w:behaviors>
          <w:behavior w:val="content"/>
        </w:behaviors>
        <w:guid w:val="{F2918BBD-ADA1-4D11-81AF-065175885426}"/>
      </w:docPartPr>
      <w:docPartBody>
        <w:p w:rsidR="00000000" w:rsidRDefault="00716567">
          <w:pPr>
            <w:pStyle w:val="E5E62BA178A146CDAF7843ED006D3840"/>
          </w:pPr>
          <w:r>
            <w:t>[Title Here, up to 12 Words, on One to Two Lines]</w:t>
          </w:r>
        </w:p>
      </w:docPartBody>
    </w:docPart>
    <w:docPart>
      <w:docPartPr>
        <w:name w:val="9E80DD74E00B481D921F9BE8040669A3"/>
        <w:category>
          <w:name w:val="General"/>
          <w:gallery w:val="placeholder"/>
        </w:category>
        <w:types>
          <w:type w:val="bbPlcHdr"/>
        </w:types>
        <w:behaviors>
          <w:behavior w:val="content"/>
        </w:behaviors>
        <w:guid w:val="{D0E6FF2A-84EA-4592-ADA8-C101D01EA708}"/>
      </w:docPartPr>
      <w:docPartBody>
        <w:p w:rsidR="00000000" w:rsidRDefault="00716567">
          <w:pPr>
            <w:pStyle w:val="9E80DD74E00B481D921F9BE8040669A3"/>
          </w:pPr>
          <w:r>
            <w:t>Abstract</w:t>
          </w:r>
        </w:p>
      </w:docPartBody>
    </w:docPart>
    <w:docPart>
      <w:docPartPr>
        <w:name w:val="E35021E322F14617A1DCDA559FD88276"/>
        <w:category>
          <w:name w:val="General"/>
          <w:gallery w:val="placeholder"/>
        </w:category>
        <w:types>
          <w:type w:val="bbPlcHdr"/>
        </w:types>
        <w:behaviors>
          <w:behavior w:val="content"/>
        </w:behaviors>
        <w:guid w:val="{8CC9AB92-1DF7-4E57-9A37-44EAF6694430}"/>
      </w:docPartPr>
      <w:docPartBody>
        <w:p w:rsidR="00000000" w:rsidRDefault="00716567">
          <w:pPr>
            <w:pStyle w:val="E35021E322F14617A1DCDA559FD88276"/>
          </w:pPr>
          <w:r>
            <w:t>[Title Here, up to 12 Words, on One to Two Lines]</w:t>
          </w:r>
        </w:p>
      </w:docPartBody>
    </w:docPart>
    <w:docPart>
      <w:docPartPr>
        <w:name w:val="0C266BE4EB0840AC9A9052BD1DD5EB58"/>
        <w:category>
          <w:name w:val="General"/>
          <w:gallery w:val="placeholder"/>
        </w:category>
        <w:types>
          <w:type w:val="bbPlcHdr"/>
        </w:types>
        <w:behaviors>
          <w:behavior w:val="content"/>
        </w:behaviors>
        <w:guid w:val="{092594F4-11D5-476D-A1D5-DC719CC97C11}"/>
      </w:docPartPr>
      <w:docPartBody>
        <w:p w:rsidR="00000000" w:rsidRDefault="00716567">
          <w:pPr>
            <w:pStyle w:val="0C266BE4EB0840AC9A9052BD1DD5EB58"/>
          </w:pPr>
          <w:r w:rsidRPr="005D3A03">
            <w:t>Figures title:</w:t>
          </w:r>
        </w:p>
      </w:docPartBody>
    </w:docPart>
    <w:docPart>
      <w:docPartPr>
        <w:name w:val="01642FA5B7094C81A9A8A5BAE5527A3F"/>
        <w:category>
          <w:name w:val="General"/>
          <w:gallery w:val="placeholder"/>
        </w:category>
        <w:types>
          <w:type w:val="bbPlcHdr"/>
        </w:types>
        <w:behaviors>
          <w:behavior w:val="content"/>
        </w:behaviors>
        <w:guid w:val="{975B86EE-0789-4FB9-B5D7-DD80818FA1DD}"/>
      </w:docPartPr>
      <w:docPartBody>
        <w:p w:rsidR="00000000" w:rsidRDefault="00716567">
          <w:pPr>
            <w:pStyle w:val="01642FA5B7094C81A9A8A5BAE5527A3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62BA178A146CDAF7843ED006D3840">
    <w:name w:val="E5E62BA178A146CDAF7843ED006D3840"/>
  </w:style>
  <w:style w:type="paragraph" w:customStyle="1" w:styleId="E65373591E65457E8FF6EB2BC0BAD998">
    <w:name w:val="E65373591E65457E8FF6EB2BC0BAD998"/>
  </w:style>
  <w:style w:type="paragraph" w:customStyle="1" w:styleId="95AB42CE9277466E84E19EED3929101D">
    <w:name w:val="95AB42CE9277466E84E19EED3929101D"/>
  </w:style>
  <w:style w:type="paragraph" w:customStyle="1" w:styleId="4E340BCC07E942479B8E976E38DEE232">
    <w:name w:val="4E340BCC07E942479B8E976E38DEE232"/>
  </w:style>
  <w:style w:type="paragraph" w:customStyle="1" w:styleId="577CBCE0AAED49FF94F9F2F80D4A4184">
    <w:name w:val="577CBCE0AAED49FF94F9F2F80D4A4184"/>
  </w:style>
  <w:style w:type="paragraph" w:customStyle="1" w:styleId="9E80DD74E00B481D921F9BE8040669A3">
    <w:name w:val="9E80DD74E00B481D921F9BE8040669A3"/>
  </w:style>
  <w:style w:type="character" w:styleId="Emphasis">
    <w:name w:val="Emphasis"/>
    <w:basedOn w:val="DefaultParagraphFont"/>
    <w:uiPriority w:val="4"/>
    <w:unhideWhenUsed/>
    <w:qFormat/>
    <w:rPr>
      <w:i/>
      <w:iCs/>
    </w:rPr>
  </w:style>
  <w:style w:type="paragraph" w:customStyle="1" w:styleId="D16B9625C92E4BF88BA307700650D1FF">
    <w:name w:val="D16B9625C92E4BF88BA307700650D1FF"/>
  </w:style>
  <w:style w:type="paragraph" w:customStyle="1" w:styleId="F08252209FEF40ACB2E81AB68EF5CD7F">
    <w:name w:val="F08252209FEF40ACB2E81AB68EF5CD7F"/>
  </w:style>
  <w:style w:type="paragraph" w:customStyle="1" w:styleId="E35021E322F14617A1DCDA559FD88276">
    <w:name w:val="E35021E322F14617A1DCDA559FD88276"/>
  </w:style>
  <w:style w:type="paragraph" w:customStyle="1" w:styleId="1C35EF59AA6D4DE198DD82A63C36CCF0">
    <w:name w:val="1C35EF59AA6D4DE198DD82A63C36CCF0"/>
  </w:style>
  <w:style w:type="paragraph" w:customStyle="1" w:styleId="16719099A9C74E91821F8F74741779B1">
    <w:name w:val="16719099A9C74E91821F8F74741779B1"/>
  </w:style>
  <w:style w:type="paragraph" w:customStyle="1" w:styleId="7AFECD61C4114CED9F1E08D1C6AE2556">
    <w:name w:val="7AFECD61C4114CED9F1E08D1C6AE2556"/>
  </w:style>
  <w:style w:type="paragraph" w:customStyle="1" w:styleId="CEAE0802E7284A2294F35A65526E800C">
    <w:name w:val="CEAE0802E7284A2294F35A65526E800C"/>
  </w:style>
  <w:style w:type="paragraph" w:customStyle="1" w:styleId="0D318431EFF040468F3C151123D2130C">
    <w:name w:val="0D318431EFF040468F3C151123D2130C"/>
  </w:style>
  <w:style w:type="paragraph" w:customStyle="1" w:styleId="48342EB801EC42CDA5D709080C011375">
    <w:name w:val="48342EB801EC42CDA5D709080C011375"/>
  </w:style>
  <w:style w:type="paragraph" w:customStyle="1" w:styleId="AC141BCED991413EB65626B706A15EBE">
    <w:name w:val="AC141BCED991413EB65626B706A15EBE"/>
  </w:style>
  <w:style w:type="paragraph" w:customStyle="1" w:styleId="47E00BA7B7104D32841F787E279D7FDF">
    <w:name w:val="47E00BA7B7104D32841F787E279D7FDF"/>
  </w:style>
  <w:style w:type="paragraph" w:customStyle="1" w:styleId="F20BC1EB36054995B9F54AEE3CD19D3F">
    <w:name w:val="F20BC1EB36054995B9F54AEE3CD19D3F"/>
  </w:style>
  <w:style w:type="paragraph" w:customStyle="1" w:styleId="3E9F08CA8AC94820BD20173D596B370D">
    <w:name w:val="3E9F08CA8AC94820BD20173D596B370D"/>
  </w:style>
  <w:style w:type="paragraph" w:customStyle="1" w:styleId="36BA36F8E3444A4CA1FB4A903C34F919">
    <w:name w:val="36BA36F8E3444A4CA1FB4A903C34F919"/>
  </w:style>
  <w:style w:type="paragraph" w:customStyle="1" w:styleId="C65E0A1456EF429EA16A19FD65462B0E">
    <w:name w:val="C65E0A1456EF429EA16A19FD65462B0E"/>
  </w:style>
  <w:style w:type="paragraph" w:customStyle="1" w:styleId="3352EDBA34784E46AC262540C820F4C0">
    <w:name w:val="3352EDBA34784E46AC262540C820F4C0"/>
  </w:style>
  <w:style w:type="paragraph" w:customStyle="1" w:styleId="A2F97AFC040A4C8EA07F1CFC99E7245C">
    <w:name w:val="A2F97AFC040A4C8EA07F1CFC99E7245C"/>
  </w:style>
  <w:style w:type="paragraph" w:customStyle="1" w:styleId="3A95605A77534802ACEA7E4AD56E5D7A">
    <w:name w:val="3A95605A77534802ACEA7E4AD56E5D7A"/>
  </w:style>
  <w:style w:type="paragraph" w:customStyle="1" w:styleId="4B21E2952C534307AE7DADB5D2D592D8">
    <w:name w:val="4B21E2952C534307AE7DADB5D2D592D8"/>
  </w:style>
  <w:style w:type="paragraph" w:customStyle="1" w:styleId="62DB69D027FD45D9A85C830A9CE51C6F">
    <w:name w:val="62DB69D027FD45D9A85C830A9CE51C6F"/>
  </w:style>
  <w:style w:type="paragraph" w:customStyle="1" w:styleId="908529512A9C4B34BA8A00A88686B034">
    <w:name w:val="908529512A9C4B34BA8A00A88686B034"/>
  </w:style>
  <w:style w:type="paragraph" w:customStyle="1" w:styleId="6BAD83F2F51540A6A1A8FA486364BF65">
    <w:name w:val="6BAD83F2F51540A6A1A8FA486364BF65"/>
  </w:style>
  <w:style w:type="paragraph" w:customStyle="1" w:styleId="917FC2BAF37C47F69989959B05EE26B1">
    <w:name w:val="917FC2BAF37C47F69989959B05EE26B1"/>
  </w:style>
  <w:style w:type="paragraph" w:customStyle="1" w:styleId="7FC278A8DADC4CF09972DB1A1AA643F2">
    <w:name w:val="7FC278A8DADC4CF09972DB1A1AA643F2"/>
  </w:style>
  <w:style w:type="paragraph" w:customStyle="1" w:styleId="1D940A43943B4D5BA5E2D1CD3FC89A4F">
    <w:name w:val="1D940A43943B4D5BA5E2D1CD3FC89A4F"/>
  </w:style>
  <w:style w:type="paragraph" w:customStyle="1" w:styleId="EBEE79CE12C74E9DAD3EE65012F77C29">
    <w:name w:val="EBEE79CE12C74E9DAD3EE65012F77C29"/>
  </w:style>
  <w:style w:type="paragraph" w:customStyle="1" w:styleId="9D491207B0BE4667934CF1EF0F0DE717">
    <w:name w:val="9D491207B0BE4667934CF1EF0F0DE717"/>
  </w:style>
  <w:style w:type="paragraph" w:customStyle="1" w:styleId="8E61B9C172B74BF3844C726C14F66681">
    <w:name w:val="8E61B9C172B74BF3844C726C14F66681"/>
  </w:style>
  <w:style w:type="paragraph" w:customStyle="1" w:styleId="0022820B74D047928611F05783A213F0">
    <w:name w:val="0022820B74D047928611F05783A213F0"/>
  </w:style>
  <w:style w:type="paragraph" w:customStyle="1" w:styleId="C54873FBF38845219F25C1ABB658328E">
    <w:name w:val="C54873FBF38845219F25C1ABB658328E"/>
  </w:style>
  <w:style w:type="paragraph" w:customStyle="1" w:styleId="BFD9157A44294DBD83DCC6743FF1538E">
    <w:name w:val="BFD9157A44294DBD83DCC6743FF1538E"/>
  </w:style>
  <w:style w:type="paragraph" w:customStyle="1" w:styleId="F25FE10A1B8F4415B9E4CC1764E97979">
    <w:name w:val="F25FE10A1B8F4415B9E4CC1764E97979"/>
  </w:style>
  <w:style w:type="paragraph" w:customStyle="1" w:styleId="BE6654701FB24797A7E9B89A42DE8248">
    <w:name w:val="BE6654701FB24797A7E9B89A42DE8248"/>
  </w:style>
  <w:style w:type="paragraph" w:customStyle="1" w:styleId="71AFF1892ACC4725BCC1CC6CEB5C8CA1">
    <w:name w:val="71AFF1892ACC4725BCC1CC6CEB5C8CA1"/>
  </w:style>
  <w:style w:type="paragraph" w:customStyle="1" w:styleId="C57F8882F57C4892A3FE495BE10BFF37">
    <w:name w:val="C57F8882F57C4892A3FE495BE10BFF37"/>
  </w:style>
  <w:style w:type="paragraph" w:customStyle="1" w:styleId="52C3AD5A68604F9A8A44778A35DB3874">
    <w:name w:val="52C3AD5A68604F9A8A44778A35DB3874"/>
  </w:style>
  <w:style w:type="paragraph" w:customStyle="1" w:styleId="6FF12523B9144D5CB3E56A77DEC796DC">
    <w:name w:val="6FF12523B9144D5CB3E56A77DEC796DC"/>
  </w:style>
  <w:style w:type="paragraph" w:customStyle="1" w:styleId="A5A14A0E718C4F6CA2B3CE562974C59C">
    <w:name w:val="A5A14A0E718C4F6CA2B3CE562974C59C"/>
  </w:style>
  <w:style w:type="paragraph" w:customStyle="1" w:styleId="E6E9912B5B4C4001965256CCA68ED780">
    <w:name w:val="E6E9912B5B4C4001965256CCA68ED780"/>
  </w:style>
  <w:style w:type="paragraph" w:customStyle="1" w:styleId="1FA9029EA7DE410C81BDBAF0210B91D9">
    <w:name w:val="1FA9029EA7DE410C81BDBAF0210B91D9"/>
  </w:style>
  <w:style w:type="paragraph" w:customStyle="1" w:styleId="C7CC36A7F5834750B9F15F0FBF64AC1E">
    <w:name w:val="C7CC36A7F5834750B9F15F0FBF64AC1E"/>
  </w:style>
  <w:style w:type="paragraph" w:customStyle="1" w:styleId="019FCF017CCA4371A6216B3C93972BE4">
    <w:name w:val="019FCF017CCA4371A6216B3C93972BE4"/>
  </w:style>
  <w:style w:type="paragraph" w:customStyle="1" w:styleId="742BB9DCC88A4D3594E9FACB620C334B">
    <w:name w:val="742BB9DCC88A4D3594E9FACB620C334B"/>
  </w:style>
  <w:style w:type="paragraph" w:customStyle="1" w:styleId="E2039E2CCBCF496EBAB58EED4B2CCA80">
    <w:name w:val="E2039E2CCBCF496EBAB58EED4B2CCA80"/>
  </w:style>
  <w:style w:type="paragraph" w:customStyle="1" w:styleId="AEBE5BB87EF84463B62104DE9629CB5C">
    <w:name w:val="AEBE5BB87EF84463B62104DE9629CB5C"/>
  </w:style>
  <w:style w:type="paragraph" w:customStyle="1" w:styleId="3D888E359EEE47338B51F90DC18F6C76">
    <w:name w:val="3D888E359EEE47338B51F90DC18F6C76"/>
  </w:style>
  <w:style w:type="paragraph" w:customStyle="1" w:styleId="A3CCAC8455154B8DA578A59790B717B8">
    <w:name w:val="A3CCAC8455154B8DA578A59790B717B8"/>
  </w:style>
  <w:style w:type="paragraph" w:customStyle="1" w:styleId="0F0851B91DCE45B2BC79FD422468B3AE">
    <w:name w:val="0F0851B91DCE45B2BC79FD422468B3AE"/>
  </w:style>
  <w:style w:type="paragraph" w:customStyle="1" w:styleId="BF99F86C310B4CB7A63AA13A1575D609">
    <w:name w:val="BF99F86C310B4CB7A63AA13A1575D609"/>
  </w:style>
  <w:style w:type="paragraph" w:customStyle="1" w:styleId="53CDEF6773D443E4890AA87BA14F9260">
    <w:name w:val="53CDEF6773D443E4890AA87BA14F9260"/>
  </w:style>
  <w:style w:type="paragraph" w:customStyle="1" w:styleId="17A7C441A43849E29CC622267429E48D">
    <w:name w:val="17A7C441A43849E29CC622267429E48D"/>
  </w:style>
  <w:style w:type="paragraph" w:customStyle="1" w:styleId="8E21422DE7E04E2E850304DC96C58BA6">
    <w:name w:val="8E21422DE7E04E2E850304DC96C58BA6"/>
  </w:style>
  <w:style w:type="paragraph" w:customStyle="1" w:styleId="A8110482733C488887ADC6B8F61C19BA">
    <w:name w:val="A8110482733C488887ADC6B8F61C19BA"/>
  </w:style>
  <w:style w:type="paragraph" w:customStyle="1" w:styleId="58102D600484490C8CE80CD72E4A7E8B">
    <w:name w:val="58102D600484490C8CE80CD72E4A7E8B"/>
  </w:style>
  <w:style w:type="paragraph" w:customStyle="1" w:styleId="4F29722F43BE460598FFBC558497B94C">
    <w:name w:val="4F29722F43BE460598FFBC558497B94C"/>
  </w:style>
  <w:style w:type="paragraph" w:customStyle="1" w:styleId="0C266BE4EB0840AC9A9052BD1DD5EB58">
    <w:name w:val="0C266BE4EB0840AC9A9052BD1DD5EB58"/>
  </w:style>
  <w:style w:type="paragraph" w:customStyle="1" w:styleId="01642FA5B7094C81A9A8A5BAE5527A3F">
    <w:name w:val="01642FA5B7094C81A9A8A5BAE5527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754848A7-ED97-4E94-8B20-334926E6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857</TotalTime>
  <Pages>24</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Bhrugu Thakkar</dc:creator>
  <cp:keywords/>
  <dc:description/>
  <cp:lastModifiedBy>Bhrugu Thakkar</cp:lastModifiedBy>
  <cp:revision>177</cp:revision>
  <dcterms:created xsi:type="dcterms:W3CDTF">2020-05-02T20:36:00Z</dcterms:created>
  <dcterms:modified xsi:type="dcterms:W3CDTF">2020-05-03T10:54:00Z</dcterms:modified>
</cp:coreProperties>
</file>